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50BD" w14:textId="4AC0908C" w:rsidR="00AE65D5" w:rsidRDefault="002C5FB6" w:rsidP="00AE65D5">
      <w:pPr>
        <w:ind w:leftChars="-400" w:hangingChars="400" w:hanging="840"/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E4C086" wp14:editId="47C48A1F">
                <wp:simplePos x="0" y="0"/>
                <wp:positionH relativeFrom="column">
                  <wp:posOffset>342900</wp:posOffset>
                </wp:positionH>
                <wp:positionV relativeFrom="paragraph">
                  <wp:posOffset>-584200</wp:posOffset>
                </wp:positionV>
                <wp:extent cx="5189855" cy="1249680"/>
                <wp:effectExtent l="0" t="0" r="0" b="762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855" cy="1249680"/>
                          <a:chOff x="0" y="0"/>
                          <a:chExt cx="5189855" cy="1249680"/>
                        </a:xfrm>
                      </wpg:grpSpPr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35450" y="0"/>
                            <a:ext cx="954405" cy="124968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pic:spPr>
                      </pic:pic>
                      <wps:wsp>
                        <wps:cNvPr id="12" name="文本框 99"/>
                        <wps:cNvSpPr txBox="1"/>
                        <wps:spPr>
                          <a:xfrm>
                            <a:off x="0" y="190500"/>
                            <a:ext cx="4222750" cy="970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5AF974BA" w14:textId="6D32E29B" w:rsidR="00AE65D5" w:rsidRPr="00D21BE9" w:rsidRDefault="00AE65D5" w:rsidP="00AE65D5">
                              <w:pPr>
                                <w:spacing w:line="400" w:lineRule="exac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D21BE9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张慕晨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       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求职</w:t>
                              </w:r>
                              <w:r w:rsidRPr="00D21BE9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意向：</w:t>
                              </w:r>
                              <w:r w:rsidR="008444C1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开发</w:t>
                              </w:r>
                              <w:r w:rsidRPr="00D21BE9"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工程师</w:t>
                              </w:r>
                            </w:p>
                            <w:p w14:paraId="2EFFE5CD" w14:textId="200AC12D" w:rsidR="00AE65D5" w:rsidRDefault="00744588" w:rsidP="00AE65D5">
                              <w:pPr>
                                <w:spacing w:line="400" w:lineRule="exact"/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年龄</w:t>
                              </w:r>
                              <w:r w:rsidR="00AE65D5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：2</w:t>
                              </w:r>
                              <w:r w:rsidR="008444C1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4</w:t>
                              </w:r>
                              <w:r w:rsidR="00AE65D5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岁</w:t>
                              </w:r>
                              <w:r w:rsidR="00AE65D5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E65D5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             </w:t>
                              </w:r>
                              <w:r w:rsidR="00AE65D5"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| 手机：</w:t>
                              </w:r>
                              <w:r w:rsidR="00AE65D5" w:rsidRPr="00D21BE9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183 2497 4425</w:t>
                              </w:r>
                            </w:p>
                            <w:p w14:paraId="2A1FC855" w14:textId="77777777" w:rsidR="00AE65D5" w:rsidRPr="00D21BE9" w:rsidRDefault="00AE65D5" w:rsidP="00AE65D5">
                              <w:pPr>
                                <w:spacing w:line="400" w:lineRule="exact"/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邮箱：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zmc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_</w:t>
                              </w:r>
                              <w:r w:rsidRPr="00D21BE9"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>li@foxmail.com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0"/>
                                  <w:szCs w:val="20"/>
                                </w:rPr>
                                <w:t>地址：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上海市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4C086" id="组合 9" o:spid="_x0000_s1026" style="position:absolute;margin-left:27pt;margin-top:-46pt;width:408.65pt;height:98.4pt;z-index:251665408" coordsize="51898,124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42354;width:9544;height:12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9" o:spid="_x0000_s1028" type="#_x0000_t202" style="position:absolute;top:1905;width:42227;height:9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AF974BA" w14:textId="6D32E29B" w:rsidR="00AE65D5" w:rsidRPr="00D21BE9" w:rsidRDefault="00AE65D5" w:rsidP="00AE65D5">
                        <w:pPr>
                          <w:spacing w:line="400" w:lineRule="exac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D21BE9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张慕晨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        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b/>
                            <w:bCs/>
                            <w:sz w:val="20"/>
                            <w:szCs w:val="20"/>
                          </w:rPr>
                          <w:t>求职</w:t>
                        </w:r>
                        <w:r w:rsidRPr="00D21BE9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0"/>
                            <w:szCs w:val="20"/>
                          </w:rPr>
                          <w:t>意向：</w:t>
                        </w:r>
                        <w:r w:rsidR="008444C1">
                          <w:rPr>
                            <w:rFonts w:ascii="微软雅黑" w:eastAsia="微软雅黑" w:hAnsi="微软雅黑" w:cs="微软雅黑"/>
                            <w:b/>
                            <w:bCs/>
                            <w:sz w:val="20"/>
                            <w:szCs w:val="20"/>
                          </w:rPr>
                          <w:t>Python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b/>
                            <w:bCs/>
                            <w:sz w:val="20"/>
                            <w:szCs w:val="20"/>
                          </w:rPr>
                          <w:t>开发</w:t>
                        </w:r>
                        <w:r w:rsidRPr="00D21BE9"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sz w:val="20"/>
                            <w:szCs w:val="20"/>
                          </w:rPr>
                          <w:t>工程师</w:t>
                        </w:r>
                      </w:p>
                      <w:p w14:paraId="2EFFE5CD" w14:textId="200AC12D" w:rsidR="00AE65D5" w:rsidRDefault="00744588" w:rsidP="00AE65D5">
                        <w:pPr>
                          <w:spacing w:line="400" w:lineRule="exact"/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年龄</w:t>
                        </w:r>
                        <w:r w:rsidR="00AE65D5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：2</w:t>
                        </w:r>
                        <w:r w:rsidR="008444C1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4</w:t>
                        </w:r>
                        <w:r w:rsidR="00AE65D5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岁</w:t>
                        </w:r>
                        <w:r w:rsidR="00AE65D5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 xml:space="preserve"> </w:t>
                        </w:r>
                        <w:r w:rsidR="00AE65D5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             </w:t>
                        </w:r>
                        <w:r w:rsidR="00AE65D5"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| 手机：</w:t>
                        </w:r>
                        <w:r w:rsidR="00AE65D5" w:rsidRPr="00D21BE9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183 2497 4425</w:t>
                        </w:r>
                      </w:p>
                      <w:p w14:paraId="2A1FC855" w14:textId="77777777" w:rsidR="00AE65D5" w:rsidRPr="00D21BE9" w:rsidRDefault="00AE65D5" w:rsidP="00AE65D5">
                        <w:pPr>
                          <w:spacing w:line="400" w:lineRule="exact"/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邮箱：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zmc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_</w:t>
                        </w:r>
                        <w:r w:rsidRPr="00D21BE9"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>li@foxmail.com</w:t>
                        </w:r>
                        <w:r>
                          <w:rPr>
                            <w:rFonts w:ascii="微软雅黑" w:eastAsia="微软雅黑" w:hAnsi="微软雅黑" w:cs="微软雅黑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0"/>
                            <w:szCs w:val="20"/>
                          </w:rPr>
                          <w:t>地址：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上海市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946D62" w14:textId="72A5D3F5" w:rsidR="00AE65D5" w:rsidRDefault="00AE65D5" w:rsidP="00AE65D5"/>
    <w:p w14:paraId="581BDA12" w14:textId="7A01978C" w:rsidR="00AE65D5" w:rsidRDefault="001D1835">
      <w:pPr>
        <w:widowControl/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3356144D" wp14:editId="2A1FE187">
                <wp:simplePos x="0" y="0"/>
                <wp:positionH relativeFrom="column">
                  <wp:posOffset>-746760</wp:posOffset>
                </wp:positionH>
                <wp:positionV relativeFrom="paragraph">
                  <wp:posOffset>5234940</wp:posOffset>
                </wp:positionV>
                <wp:extent cx="6739255" cy="3724275"/>
                <wp:effectExtent l="0" t="0" r="444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56" cy="3724274"/>
                          <a:chOff x="0" y="0"/>
                          <a:chExt cx="6740193" cy="3931232"/>
                        </a:xfrm>
                      </wpg:grpSpPr>
                      <wpg:grpSp>
                        <wpg:cNvPr id="23" name="组合 171"/>
                        <wpg:cNvGrpSpPr/>
                        <wpg:grpSpPr>
                          <a:xfrm>
                            <a:off x="0" y="0"/>
                            <a:ext cx="6714792" cy="335915"/>
                            <a:chOff x="2173" y="22085"/>
                            <a:chExt cx="7514" cy="515"/>
                          </a:xfrm>
                        </wpg:grpSpPr>
                        <wps:wsp>
                          <wps:cNvPr id="24" name="文本框 133"/>
                          <wps:cNvSpPr txBox="1"/>
                          <wps:spPr>
                            <a:xfrm>
                              <a:off x="2173" y="22085"/>
                              <a:ext cx="1440" cy="5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3F89B9F5" w14:textId="77777777" w:rsidR="00AE65D5" w:rsidRDefault="00AE65D5" w:rsidP="00AE65D5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vert="horz" wrap="square" anchor="t" upright="1">
                            <a:noAutofit/>
                          </wps:bodyPr>
                        </wps:wsp>
                        <wps:wsp>
                          <wps:cNvPr id="29" name="自选图形 134"/>
                          <wps:cNvCnPr/>
                          <wps:spPr>
                            <a:xfrm>
                              <a:off x="2233" y="22538"/>
                              <a:ext cx="7454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4" y="444403"/>
                            <a:ext cx="6648749" cy="3486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1AFC88B" w14:textId="445DB349" w:rsidR="00AE65D5" w:rsidRPr="007409A2" w:rsidRDefault="00AE65D5" w:rsidP="00AE65D5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0"/>
                                </w:rPr>
                              </w:pPr>
                              <w:r w:rsidRPr="007409A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>项目名称：选课系统</w:t>
                              </w:r>
                            </w:p>
                            <w:p w14:paraId="47B9BC91" w14:textId="52B10FDD" w:rsidR="00AE65D5" w:rsidRDefault="00AE65D5" w:rsidP="007409A2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7409A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>项目概述：</w:t>
                              </w:r>
                              <w:r w:rsidRPr="00AE65D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该系统</w:t>
                              </w:r>
                              <w:r w:rsidR="000339F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属于外包开发</w:t>
                              </w:r>
                              <w:r w:rsidRPr="00AE65D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项目</w:t>
                              </w:r>
                              <w:r w:rsidR="000339F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。系统</w:t>
                              </w:r>
                              <w:r w:rsidRPr="00AE65D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由管理员负责向系统中添加课程信息，老师可以查看自己的课表，学生具有查看待选课程信息和任课教师信息、选择课程、查看所选课程的功能。</w:t>
                              </w:r>
                            </w:p>
                            <w:p w14:paraId="4015A935" w14:textId="23AC2322" w:rsidR="007409A2" w:rsidRDefault="007409A2" w:rsidP="007409A2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7409A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>项目架构：</w:t>
                              </w:r>
                              <w:bookmarkStart w:id="0" w:name="_Hlk159229538"/>
                              <w:r w:rsidRPr="007409A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（</w:t>
                              </w:r>
                              <w:bookmarkStart w:id="1" w:name="_Hlk159229532"/>
                              <w:r w:rsidRPr="007409A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后端）Spring</w:t>
                              </w:r>
                              <w:r w:rsidR="002C5FB6"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  <w:t xml:space="preserve"> </w:t>
                              </w:r>
                              <w:r w:rsidRPr="007409A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Boot+MySQL+（前端）Vue</w:t>
                              </w:r>
                              <w:bookmarkEnd w:id="0"/>
                              <w:bookmarkEnd w:id="1"/>
                            </w:p>
                            <w:p w14:paraId="5F9BF78C" w14:textId="0E8E6DB7" w:rsidR="007409A2" w:rsidRPr="007409A2" w:rsidRDefault="007409A2" w:rsidP="007409A2">
                              <w:pPr>
                                <w:pStyle w:val="1"/>
                                <w:adjustRightInd w:val="0"/>
                                <w:snapToGrid w:val="0"/>
                                <w:ind w:left="1050" w:hangingChars="500" w:hanging="105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0"/>
                                </w:rPr>
                              </w:pPr>
                              <w:r w:rsidRPr="007409A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>责任描述：</w:t>
                              </w:r>
                            </w:p>
                            <w:p w14:paraId="5A07E364" w14:textId="77777777" w:rsidR="002C5FB6" w:rsidRPr="002C5FB6" w:rsidRDefault="002C5FB6" w:rsidP="002C5FB6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bookmarkStart w:id="2" w:name="_Hlk159229846"/>
                              <w:r w:rsidRPr="002C5F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主要负责管理员角色和登录验证等功能模块的开发；</w:t>
                              </w:r>
                            </w:p>
                            <w:bookmarkEnd w:id="2"/>
                            <w:p w14:paraId="7BAB48F8" w14:textId="77777777" w:rsidR="002C5FB6" w:rsidRPr="002C5FB6" w:rsidRDefault="002C5FB6" w:rsidP="002C5FB6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2C5F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在需求评审会上明确项目三层架构，参与功能接口标准的定义；</w:t>
                              </w:r>
                            </w:p>
                            <w:p w14:paraId="751B4388" w14:textId="77777777" w:rsidR="002C5FB6" w:rsidRPr="002C5FB6" w:rsidRDefault="002C5FB6" w:rsidP="002C5FB6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2C5F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研究Spring Boot框架的应用技术并使用Maven搭建项目；</w:t>
                              </w:r>
                            </w:p>
                            <w:p w14:paraId="31FAB8E9" w14:textId="7F18A1BD" w:rsidR="002C5FB6" w:rsidRPr="002C5FB6" w:rsidRDefault="002C5FB6" w:rsidP="002C5FB6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2C5F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采用Spring提供的拦截器</w:t>
                              </w:r>
                              <w:r w:rsidR="009363A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和</w:t>
                              </w:r>
                              <w:r w:rsidR="009363A7"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  <w:t>JWT</w:t>
                              </w:r>
                              <w:r w:rsidR="009363A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令牌</w:t>
                              </w:r>
                              <w:r w:rsidRPr="002C5F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开发用户登录校验的接口；</w:t>
                              </w:r>
                            </w:p>
                            <w:p w14:paraId="7A9489E6" w14:textId="04DBB220" w:rsidR="002C5FB6" w:rsidRPr="002C5FB6" w:rsidRDefault="002C5FB6" w:rsidP="002C5FB6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2C5F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对管理员界面的信息显示、增加、删除、修改</w:t>
                              </w:r>
                              <w:r w:rsidR="002841A3" w:rsidRPr="002C5F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利用</w:t>
                              </w:r>
                              <w:r w:rsidR="002841A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JSON</w:t>
                              </w:r>
                              <w:r w:rsidR="002841A3"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  <w:t>技术</w:t>
                              </w:r>
                              <w:r w:rsidR="002841A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，对所有功能设置方案，调用数据库发送前端进行展示；</w:t>
                              </w:r>
                            </w:p>
                            <w:p w14:paraId="2F7B32CB" w14:textId="77777777" w:rsidR="002C5FB6" w:rsidRPr="002C5FB6" w:rsidRDefault="002C5FB6" w:rsidP="002C5FB6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2C5F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设计和搭建MySQL数据库，前后端进行接口、数据的联调，确保数据传输一致性；</w:t>
                              </w:r>
                            </w:p>
                            <w:p w14:paraId="24586180" w14:textId="77777777" w:rsidR="002C5FB6" w:rsidRPr="002C5FB6" w:rsidRDefault="002C5FB6" w:rsidP="002C5FB6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2C5F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进行综合测试，验证项目需求，模拟进行系统上线部署运行；</w:t>
                              </w:r>
                            </w:p>
                            <w:p w14:paraId="37ABB37C" w14:textId="4B8FC94A" w:rsidR="002C5FB6" w:rsidRPr="002C5FB6" w:rsidRDefault="002C5FB6" w:rsidP="002C5FB6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2C5F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整体项目使用IDEA+VSCode软件开发。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56144D" id="组合 22" o:spid="_x0000_s1029" style="position:absolute;margin-left:-58.8pt;margin-top:412.2pt;width:530.65pt;height:293.25pt;z-index:251639296;mso-width-relative:margin;mso-height-relative:margin" coordsize="67401,39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">
                <v:group id="组合 171" o:spid="_x0000_s1030" style="position:absolute;width:67147;height:3359" coordorigin="2173,22085" coordsize="7514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文本框 133" o:spid="_x0000_s1031" type="#_x0000_t202" style="position:absolute;left:2173;top:22085;width:144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3F89B9F5" w14:textId="77777777" w:rsidR="00AE65D5" w:rsidRDefault="00AE65D5" w:rsidP="00AE65D5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自选图形 134" o:spid="_x0000_s1032" type="#_x0000_t32" style="position:absolute;left:2233;top:22538;width:74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" strokecolor="gray"/>
                </v:group>
                <v:shape id="_x0000_s1033" type="#_x0000_t202" style="position:absolute;left:914;top:4444;width:66487;height:3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" filled="f" stroked="f">
                  <v:textbox style="mso-fit-shape-to-text:t">
                    <w:txbxContent>
                      <w:p w14:paraId="21AFC88B" w14:textId="445DB349" w:rsidR="00AE65D5" w:rsidRPr="007409A2" w:rsidRDefault="00AE65D5" w:rsidP="00AE65D5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0"/>
                          </w:rPr>
                        </w:pPr>
                        <w:r w:rsidRPr="007409A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0"/>
                          </w:rPr>
                          <w:t>项目名称：选课系统</w:t>
                        </w:r>
                      </w:p>
                      <w:p w14:paraId="47B9BC91" w14:textId="52B10FDD" w:rsidR="00AE65D5" w:rsidRDefault="00AE65D5" w:rsidP="007409A2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7409A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0"/>
                          </w:rPr>
                          <w:t>项目概述：</w:t>
                        </w:r>
                        <w:r w:rsidRPr="00AE65D5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该系统</w:t>
                        </w:r>
                        <w:r w:rsidR="000339F3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属于外包开发</w:t>
                        </w:r>
                        <w:r w:rsidRPr="00AE65D5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项目</w:t>
                        </w:r>
                        <w:r w:rsidR="000339F3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。系统</w:t>
                        </w:r>
                        <w:r w:rsidRPr="00AE65D5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由管理员负责向系统中添加课程信息，老师可以查看自己的课表，学生具有查看待选课程信息和任课教师信息、选择课程、查看所选课程的功能。</w:t>
                        </w:r>
                      </w:p>
                      <w:p w14:paraId="4015A935" w14:textId="23AC2322" w:rsidR="007409A2" w:rsidRDefault="007409A2" w:rsidP="007409A2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7409A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0"/>
                          </w:rPr>
                          <w:t>项目架构：</w:t>
                        </w:r>
                        <w:bookmarkStart w:id="3" w:name="_Hlk159229538"/>
                        <w:r w:rsidRPr="007409A2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（</w:t>
                        </w:r>
                        <w:bookmarkStart w:id="4" w:name="_Hlk159229532"/>
                        <w:r w:rsidRPr="007409A2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后端）Spring</w:t>
                        </w:r>
                        <w:r w:rsidR="002C5FB6"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  <w:t xml:space="preserve"> </w:t>
                        </w:r>
                        <w:r w:rsidRPr="007409A2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Boot+MySQL+（前端）Vue</w:t>
                        </w:r>
                        <w:bookmarkEnd w:id="3"/>
                        <w:bookmarkEnd w:id="4"/>
                      </w:p>
                      <w:p w14:paraId="5F9BF78C" w14:textId="0E8E6DB7" w:rsidR="007409A2" w:rsidRPr="007409A2" w:rsidRDefault="007409A2" w:rsidP="007409A2">
                        <w:pPr>
                          <w:pStyle w:val="1"/>
                          <w:adjustRightInd w:val="0"/>
                          <w:snapToGrid w:val="0"/>
                          <w:ind w:left="1050" w:hangingChars="500" w:hanging="105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0"/>
                          </w:rPr>
                        </w:pPr>
                        <w:r w:rsidRPr="007409A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0"/>
                          </w:rPr>
                          <w:t>责任描述：</w:t>
                        </w:r>
                      </w:p>
                      <w:p w14:paraId="5A07E364" w14:textId="77777777" w:rsidR="002C5FB6" w:rsidRPr="002C5FB6" w:rsidRDefault="002C5FB6" w:rsidP="002C5FB6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bookmarkStart w:id="5" w:name="_Hlk159229846"/>
                        <w:r w:rsidRPr="002C5FB6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主要负责管理员角色和登录验证等功能模块的开发；</w:t>
                        </w:r>
                      </w:p>
                      <w:bookmarkEnd w:id="5"/>
                      <w:p w14:paraId="7BAB48F8" w14:textId="77777777" w:rsidR="002C5FB6" w:rsidRPr="002C5FB6" w:rsidRDefault="002C5FB6" w:rsidP="002C5FB6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2C5FB6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在需求评审会上明确项目三层架构，参与功能接口标准的定义；</w:t>
                        </w:r>
                      </w:p>
                      <w:p w14:paraId="751B4388" w14:textId="77777777" w:rsidR="002C5FB6" w:rsidRPr="002C5FB6" w:rsidRDefault="002C5FB6" w:rsidP="002C5FB6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2C5FB6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研究Spring Boot框架的应用技术并使用Maven搭建项目；</w:t>
                        </w:r>
                      </w:p>
                      <w:p w14:paraId="31FAB8E9" w14:textId="7F18A1BD" w:rsidR="002C5FB6" w:rsidRPr="002C5FB6" w:rsidRDefault="002C5FB6" w:rsidP="002C5FB6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2C5FB6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采用Spring提供的拦截器</w:t>
                        </w:r>
                        <w:r w:rsidR="009363A7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和</w:t>
                        </w:r>
                        <w:r w:rsidR="009363A7"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  <w:t>JWT</w:t>
                        </w:r>
                        <w:r w:rsidR="009363A7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令牌</w:t>
                        </w:r>
                        <w:r w:rsidRPr="002C5FB6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开发用户登录校验的接口；</w:t>
                        </w:r>
                      </w:p>
                      <w:p w14:paraId="7A9489E6" w14:textId="04DBB220" w:rsidR="002C5FB6" w:rsidRPr="002C5FB6" w:rsidRDefault="002C5FB6" w:rsidP="002C5FB6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2C5FB6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对管理员界面的信息显示、增加、删除、修改</w:t>
                        </w:r>
                        <w:r w:rsidR="002841A3" w:rsidRPr="002C5FB6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利用</w:t>
                        </w:r>
                        <w:r w:rsidR="002841A3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JSON</w:t>
                        </w:r>
                        <w:r w:rsidR="002841A3"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  <w:t>技术</w:t>
                        </w:r>
                        <w:r w:rsidR="002841A3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，对所有功能设置方案，调用数据库发送前端进行展示；</w:t>
                        </w:r>
                      </w:p>
                      <w:p w14:paraId="2F7B32CB" w14:textId="77777777" w:rsidR="002C5FB6" w:rsidRPr="002C5FB6" w:rsidRDefault="002C5FB6" w:rsidP="002C5FB6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2C5FB6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设计和搭建MySQL数据库，前后端进行接口、数据的联调，确保数据传输一致性；</w:t>
                        </w:r>
                      </w:p>
                      <w:p w14:paraId="24586180" w14:textId="77777777" w:rsidR="002C5FB6" w:rsidRPr="002C5FB6" w:rsidRDefault="002C5FB6" w:rsidP="002C5FB6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2C5FB6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进行综合测试，验证项目需求，模拟进行系统上线部署运行；</w:t>
                        </w:r>
                      </w:p>
                      <w:p w14:paraId="37ABB37C" w14:textId="4B8FC94A" w:rsidR="002C5FB6" w:rsidRPr="002C5FB6" w:rsidRDefault="002C5FB6" w:rsidP="002C5FB6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2C5FB6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整体项目使用IDEA+VSCode软件开发。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5FB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5823A308" wp14:editId="51FD5A26">
                <wp:simplePos x="0" y="0"/>
                <wp:positionH relativeFrom="column">
                  <wp:posOffset>-768350</wp:posOffset>
                </wp:positionH>
                <wp:positionV relativeFrom="paragraph">
                  <wp:posOffset>1330960</wp:posOffset>
                </wp:positionV>
                <wp:extent cx="6714490" cy="3898992"/>
                <wp:effectExtent l="0" t="0" r="29210" b="635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4490" cy="3898992"/>
                          <a:chOff x="0" y="0"/>
                          <a:chExt cx="6714792" cy="3899626"/>
                        </a:xfrm>
                      </wpg:grpSpPr>
                      <wpg:grpSp>
                        <wpg:cNvPr id="6" name="组合 171"/>
                        <wpg:cNvGrpSpPr/>
                        <wpg:grpSpPr>
                          <a:xfrm>
                            <a:off x="0" y="0"/>
                            <a:ext cx="6714792" cy="335915"/>
                            <a:chOff x="2173" y="22085"/>
                            <a:chExt cx="7514" cy="515"/>
                          </a:xfrm>
                        </wpg:grpSpPr>
                        <wps:wsp>
                          <wps:cNvPr id="7" name="文本框 133"/>
                          <wps:cNvSpPr txBox="1"/>
                          <wps:spPr>
                            <a:xfrm>
                              <a:off x="2173" y="22085"/>
                              <a:ext cx="1440" cy="5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6FAD3C7B" w14:textId="77777777" w:rsidR="00AE65D5" w:rsidRDefault="00AE65D5" w:rsidP="00AE65D5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</w:rPr>
                                  <w:t>技能清单</w:t>
                                </w:r>
                              </w:p>
                            </w:txbxContent>
                          </wps:txbx>
                          <wps:bodyPr vert="horz" wrap="square" anchor="t" upright="1">
                            <a:noAutofit/>
                          </wps:bodyPr>
                        </wps:wsp>
                        <wps:wsp>
                          <wps:cNvPr id="15" name="自选图形 134"/>
                          <wps:cNvCnPr/>
                          <wps:spPr>
                            <a:xfrm>
                              <a:off x="2233" y="22538"/>
                              <a:ext cx="7454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92" y="367183"/>
                            <a:ext cx="6648748" cy="3532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3F63F88" w14:textId="5AF3319B" w:rsidR="00AE65D5" w:rsidRPr="00AE65D5" w:rsidRDefault="00AE65D5" w:rsidP="00AE65D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E65D5">
                                <w:rPr>
                                  <w:rFonts w:ascii="微软雅黑" w:eastAsia="微软雅黑" w:hAnsi="微软雅黑" w:hint="eastAsia"/>
                                </w:rPr>
                                <w:t>掌握</w:t>
                              </w:r>
                              <w:r w:rsidR="008444C1">
                                <w:rPr>
                                  <w:rFonts w:ascii="微软雅黑" w:eastAsia="微软雅黑" w:hAnsi="微软雅黑"/>
                                </w:rPr>
                                <w:t>Python</w:t>
                              </w:r>
                              <w:r w:rsidR="00AD7320">
                                <w:rPr>
                                  <w:rFonts w:ascii="微软雅黑" w:eastAsia="微软雅黑" w:hAnsi="微软雅黑"/>
                                </w:rPr>
                                <w:t>3</w:t>
                              </w:r>
                              <w:r w:rsidRPr="00AE65D5">
                                <w:rPr>
                                  <w:rFonts w:ascii="微软雅黑" w:eastAsia="微软雅黑" w:hAnsi="微软雅黑" w:hint="eastAsia"/>
                                </w:rPr>
                                <w:t>开发技术，具有面向对象编程思想；</w:t>
                              </w:r>
                            </w:p>
                            <w:p w14:paraId="78F02031" w14:textId="1C46AD89" w:rsidR="00AE65D5" w:rsidRPr="00AE65D5" w:rsidRDefault="00AE65D5" w:rsidP="00AE65D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E65D5">
                                <w:rPr>
                                  <w:rFonts w:ascii="微软雅黑" w:eastAsia="微软雅黑" w:hAnsi="微软雅黑" w:hint="eastAsia"/>
                                </w:rPr>
                                <w:t>对</w:t>
                              </w:r>
                              <w:r w:rsidR="00AD7320">
                                <w:rPr>
                                  <w:rFonts w:ascii="微软雅黑" w:eastAsia="微软雅黑" w:hAnsi="微软雅黑"/>
                                </w:rPr>
                                <w:t>Python</w:t>
                              </w:r>
                              <w:r w:rsidRPr="00AE65D5">
                                <w:rPr>
                                  <w:rFonts w:ascii="微软雅黑" w:eastAsia="微软雅黑" w:hAnsi="微软雅黑" w:hint="eastAsia"/>
                                </w:rPr>
                                <w:t>的多线程，锁机制，等待池有一定了解；</w:t>
                              </w:r>
                            </w:p>
                            <w:p w14:paraId="022C301B" w14:textId="5E7C2062" w:rsidR="00AE65D5" w:rsidRPr="00AE65D5" w:rsidRDefault="00AE65D5" w:rsidP="00AE65D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E65D5">
                                <w:rPr>
                                  <w:rFonts w:ascii="微软雅黑" w:eastAsia="微软雅黑" w:hAnsi="微软雅黑" w:hint="eastAsia"/>
                                </w:rPr>
                                <w:t>熟练使用Mybatis、RESTFul等框架；</w:t>
                              </w:r>
                            </w:p>
                            <w:p w14:paraId="743E38B9" w14:textId="316D8E47" w:rsidR="00AE65D5" w:rsidRPr="00AE65D5" w:rsidRDefault="00AE65D5" w:rsidP="00AE65D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E65D5">
                                <w:rPr>
                                  <w:rFonts w:ascii="微软雅黑" w:eastAsia="微软雅黑" w:hAnsi="微软雅黑" w:hint="eastAsia"/>
                                </w:rPr>
                                <w:t>熟悉JavaScript、Ajax等脚本开发技术，掌握HTML+CSS的前端界面布局方法</w:t>
                              </w:r>
                              <w:r w:rsidR="00446293">
                                <w:rPr>
                                  <w:rFonts w:ascii="微软雅黑" w:eastAsia="微软雅黑" w:hAnsi="微软雅黑" w:hint="eastAsia"/>
                                </w:rPr>
                                <w:t>，熟悉ES</w:t>
                              </w:r>
                              <w:r w:rsidR="00446293">
                                <w:rPr>
                                  <w:rFonts w:ascii="微软雅黑" w:eastAsia="微软雅黑" w:hAnsi="微软雅黑"/>
                                </w:rPr>
                                <w:t>6语法</w:t>
                              </w:r>
                              <w:r w:rsidRPr="00AE65D5">
                                <w:rPr>
                                  <w:rFonts w:ascii="微软雅黑" w:eastAsia="微软雅黑" w:hAnsi="微软雅黑" w:hint="eastAsia"/>
                                </w:rPr>
                                <w:t>；</w:t>
                              </w:r>
                            </w:p>
                            <w:p w14:paraId="121304E7" w14:textId="77777777" w:rsidR="00AE65D5" w:rsidRDefault="00AE65D5" w:rsidP="00AE65D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E65D5">
                                <w:rPr>
                                  <w:rFonts w:ascii="微软雅黑" w:eastAsia="微软雅黑" w:hAnsi="微软雅黑" w:hint="eastAsia"/>
                                </w:rPr>
                                <w:t>熟悉MySQL数据库及SQL语句使用，能进行数据库的事务和索引操作；</w:t>
                              </w:r>
                            </w:p>
                            <w:p w14:paraId="37D80FDC" w14:textId="7210C5F1" w:rsidR="000A6008" w:rsidRDefault="005F0075" w:rsidP="00AE65D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熟悉</w:t>
                              </w:r>
                              <w:r w:rsidR="000A6008">
                                <w:rPr>
                                  <w:rFonts w:ascii="微软雅黑" w:eastAsia="微软雅黑" w:hAnsi="微软雅黑" w:hint="eastAsia"/>
                                </w:rPr>
                                <w:t>Web前端开发，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eastAsia="微软雅黑" w:hAnsi="微软雅黑"/>
                                </w:rPr>
                                <w:t>Vue3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框架</w:t>
                              </w:r>
                              <w:r w:rsidR="00900666">
                                <w:rPr>
                                  <w:rFonts w:ascii="微软雅黑" w:eastAsia="微软雅黑" w:hAnsi="微软雅黑" w:hint="eastAsia"/>
                                </w:rPr>
                                <w:t>，</w:t>
                              </w:r>
                              <w:r w:rsidR="00A43337">
                                <w:rPr>
                                  <w:rFonts w:ascii="微软雅黑" w:eastAsia="微软雅黑" w:hAnsi="微软雅黑"/>
                                </w:rPr>
                                <w:t>V</w:t>
                              </w:r>
                              <w:r w:rsidR="00C5349D">
                                <w:rPr>
                                  <w:rFonts w:ascii="微软雅黑" w:eastAsia="微软雅黑" w:hAnsi="微软雅黑" w:hint="eastAsia"/>
                                </w:rPr>
                                <w:t>ue</w:t>
                              </w:r>
                              <w:r w:rsidR="00C5349D">
                                <w:rPr>
                                  <w:rFonts w:ascii="微软雅黑" w:eastAsia="微软雅黑" w:hAnsi="微软雅黑"/>
                                </w:rPr>
                                <w:t>Router</w:t>
                              </w:r>
                              <w:r w:rsidR="00C5349D">
                                <w:rPr>
                                  <w:rFonts w:ascii="微软雅黑" w:eastAsia="微软雅黑" w:hAnsi="微软雅黑" w:hint="eastAsia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Element</w:t>
                              </w:r>
                              <w:r w:rsidR="00A43337">
                                <w:rPr>
                                  <w:rFonts w:ascii="微软雅黑" w:eastAsia="微软雅黑" w:hAnsi="微软雅黑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/>
                                </w:rPr>
                                <w:t>plus</w:t>
                              </w:r>
                              <w:r w:rsidR="005318A8">
                                <w:rPr>
                                  <w:rFonts w:ascii="微软雅黑" w:eastAsia="微软雅黑" w:hAnsi="微软雅黑" w:hint="eastAsia"/>
                                </w:rPr>
                                <w:t>，Echarts</w:t>
                              </w:r>
                            </w:p>
                            <w:p w14:paraId="2DC0B992" w14:textId="4C43C13D" w:rsidR="00C51633" w:rsidRPr="00AE65D5" w:rsidRDefault="00C51633" w:rsidP="00AE65D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熟悉Vue</w:t>
                              </w:r>
                              <w:r>
                                <w:rPr>
                                  <w:rFonts w:ascii="微软雅黑" w:eastAsia="微软雅黑" w:hAnsi="微软雅黑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框架，熟练使用</w:t>
                              </w:r>
                              <w:r w:rsidR="00A72AC7">
                                <w:rPr>
                                  <w:rFonts w:ascii="微软雅黑" w:eastAsia="微软雅黑" w:hAnsi="微软雅黑" w:hint="eastAsia"/>
                                </w:rPr>
                                <w:t>选项式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写法</w:t>
                              </w:r>
                              <w:r w:rsidR="00A72AC7">
                                <w:rPr>
                                  <w:rFonts w:ascii="微软雅黑" w:eastAsia="微软雅黑" w:hAnsi="微软雅黑" w:hint="eastAsia"/>
                                </w:rPr>
                                <w:t>，</w:t>
                              </w:r>
                              <w:r w:rsidR="00165962">
                                <w:rPr>
                                  <w:rFonts w:ascii="微软雅黑" w:eastAsia="微软雅黑" w:hAnsi="微软雅黑" w:hint="eastAsia"/>
                                </w:rPr>
                                <w:t>熟悉组件</w:t>
                              </w:r>
                              <w:r w:rsidR="00A72AC7">
                                <w:rPr>
                                  <w:rFonts w:ascii="微软雅黑" w:eastAsia="微软雅黑" w:hAnsi="微软雅黑" w:hint="eastAsia"/>
                                </w:rPr>
                                <w:t>，擅长模块化；</w:t>
                              </w:r>
                            </w:p>
                            <w:p w14:paraId="7EAFC77D" w14:textId="77777777" w:rsidR="00AE65D5" w:rsidRPr="00AE65D5" w:rsidRDefault="00AE65D5" w:rsidP="00AE65D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E65D5">
                                <w:rPr>
                                  <w:rFonts w:ascii="微软雅黑" w:eastAsia="微软雅黑" w:hAnsi="微软雅黑" w:hint="eastAsia"/>
                                </w:rPr>
                                <w:t>熟练使用Linux系统及常用的命令；</w:t>
                              </w:r>
                            </w:p>
                            <w:p w14:paraId="388501BE" w14:textId="77777777" w:rsidR="00AE65D5" w:rsidRPr="00AE65D5" w:rsidRDefault="00AE65D5" w:rsidP="00AE65D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E65D5">
                                <w:rPr>
                                  <w:rFonts w:ascii="微软雅黑" w:eastAsia="微软雅黑" w:hAnsi="微软雅黑" w:hint="eastAsia"/>
                                </w:rPr>
                                <w:t>熟悉Git、Maven等项目开发及管理工具的使用；</w:t>
                              </w:r>
                            </w:p>
                            <w:p w14:paraId="61A0AF43" w14:textId="77777777" w:rsidR="00AE65D5" w:rsidRPr="00AE65D5" w:rsidRDefault="00AE65D5" w:rsidP="00AE65D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E65D5">
                                <w:rPr>
                                  <w:rFonts w:ascii="微软雅黑" w:eastAsia="微软雅黑" w:hAnsi="微软雅黑" w:hint="eastAsia"/>
                                </w:rPr>
                                <w:t>熟用IDEA，VSCode编程工具；</w:t>
                              </w:r>
                            </w:p>
                            <w:p w14:paraId="6C7083FD" w14:textId="77777777" w:rsidR="00AE65D5" w:rsidRPr="00AE65D5" w:rsidRDefault="00AE65D5" w:rsidP="00AE65D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E65D5">
                                <w:rPr>
                                  <w:rFonts w:ascii="微软雅黑" w:eastAsia="微软雅黑" w:hAnsi="微软雅黑" w:hint="eastAsia"/>
                                </w:rPr>
                                <w:t>熟悉计算机网络，如TCP/IP、HTTP协议、DNS等；</w:t>
                              </w:r>
                            </w:p>
                            <w:p w14:paraId="33847B45" w14:textId="77777777" w:rsidR="00AE65D5" w:rsidRPr="00AE65D5" w:rsidRDefault="00AE65D5" w:rsidP="00AE65D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E65D5">
                                <w:rPr>
                                  <w:rFonts w:ascii="微软雅黑" w:eastAsia="微软雅黑" w:hAnsi="微软雅黑" w:hint="eastAsia"/>
                                </w:rPr>
                                <w:t>熟练对Redis五大基本数据类型的使用；</w:t>
                              </w:r>
                            </w:p>
                            <w:p w14:paraId="7C79D15E" w14:textId="77777777" w:rsidR="00AE65D5" w:rsidRPr="00AE65D5" w:rsidRDefault="00AE65D5" w:rsidP="00AE65D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AE65D5">
                                <w:rPr>
                                  <w:rFonts w:ascii="微软雅黑" w:eastAsia="微软雅黑" w:hAnsi="微软雅黑" w:hint="eastAsia"/>
                                </w:rPr>
                                <w:t>掌握JSON数据解析技术，了解Tomcat负载均衡；</w:t>
                              </w:r>
                            </w:p>
                            <w:p w14:paraId="6861F20A" w14:textId="77777777" w:rsidR="00AE65D5" w:rsidRPr="00CE1308" w:rsidRDefault="00AE65D5" w:rsidP="00AE65D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AE65D5">
                                <w:rPr>
                                  <w:rFonts w:ascii="微软雅黑" w:eastAsia="微软雅黑" w:hAnsi="微软雅黑" w:hint="eastAsia"/>
                                </w:rPr>
                                <w:t>大学英语四六级（CET-4、CET-6），英语听、说、读、写流利。</w:t>
                              </w:r>
                            </w:p>
                            <w:p w14:paraId="53C17842" w14:textId="545177AB" w:rsidR="00CE1308" w:rsidRPr="00033DE1" w:rsidRDefault="00CE1308" w:rsidP="00AE65D5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Excel的使用以及常用公式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23A308" id="组合 3" o:spid="_x0000_s1034" style="position:absolute;margin-left:-60.5pt;margin-top:104.8pt;width:528.7pt;height:307pt;z-index:251635200;mso-height-relative:margin" coordsize="67147,38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">
                <v:group id="组合 171" o:spid="_x0000_s1035" style="position:absolute;width:67147;height:3359" coordorigin="2173,22085" coordsize="7514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文本框 133" o:spid="_x0000_s1036" type="#_x0000_t202" style="position:absolute;left:2173;top:22085;width:144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6FAD3C7B" w14:textId="77777777" w:rsidR="00AE65D5" w:rsidRDefault="00AE65D5" w:rsidP="00AE65D5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</w:rPr>
                            <w:t>技能清单</w:t>
                          </w:r>
                        </w:p>
                      </w:txbxContent>
                    </v:textbox>
                  </v:shape>
                  <v:shape id="自选图形 134" o:spid="_x0000_s1037" type="#_x0000_t32" style="position:absolute;left:2233;top:22538;width:74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" strokecolor="gray"/>
                </v:group>
                <v:shape id="_x0000_s1038" type="#_x0000_t202" style="position:absolute;left:507;top:3671;width:66488;height:35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" filled="f" stroked="f">
                  <v:textbox style="mso-fit-shape-to-text:t">
                    <w:txbxContent>
                      <w:p w14:paraId="63F63F88" w14:textId="5AF3319B" w:rsidR="00AE65D5" w:rsidRPr="00AE65D5" w:rsidRDefault="00AE65D5" w:rsidP="00AE65D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</w:rPr>
                        </w:pPr>
                        <w:r w:rsidRPr="00AE65D5">
                          <w:rPr>
                            <w:rFonts w:ascii="微软雅黑" w:eastAsia="微软雅黑" w:hAnsi="微软雅黑" w:hint="eastAsia"/>
                          </w:rPr>
                          <w:t>掌握</w:t>
                        </w:r>
                        <w:r w:rsidR="008444C1">
                          <w:rPr>
                            <w:rFonts w:ascii="微软雅黑" w:eastAsia="微软雅黑" w:hAnsi="微软雅黑"/>
                          </w:rPr>
                          <w:t>Python</w:t>
                        </w:r>
                        <w:r w:rsidR="00AD7320">
                          <w:rPr>
                            <w:rFonts w:ascii="微软雅黑" w:eastAsia="微软雅黑" w:hAnsi="微软雅黑"/>
                          </w:rPr>
                          <w:t>3</w:t>
                        </w:r>
                        <w:r w:rsidRPr="00AE65D5">
                          <w:rPr>
                            <w:rFonts w:ascii="微软雅黑" w:eastAsia="微软雅黑" w:hAnsi="微软雅黑" w:hint="eastAsia"/>
                          </w:rPr>
                          <w:t>开发技术，具有面向对象编程思想；</w:t>
                        </w:r>
                      </w:p>
                      <w:p w14:paraId="78F02031" w14:textId="1C46AD89" w:rsidR="00AE65D5" w:rsidRPr="00AE65D5" w:rsidRDefault="00AE65D5" w:rsidP="00AE65D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</w:rPr>
                        </w:pPr>
                        <w:r w:rsidRPr="00AE65D5">
                          <w:rPr>
                            <w:rFonts w:ascii="微软雅黑" w:eastAsia="微软雅黑" w:hAnsi="微软雅黑" w:hint="eastAsia"/>
                          </w:rPr>
                          <w:t>对</w:t>
                        </w:r>
                        <w:r w:rsidR="00AD7320">
                          <w:rPr>
                            <w:rFonts w:ascii="微软雅黑" w:eastAsia="微软雅黑" w:hAnsi="微软雅黑"/>
                          </w:rPr>
                          <w:t>Python</w:t>
                        </w:r>
                        <w:r w:rsidRPr="00AE65D5">
                          <w:rPr>
                            <w:rFonts w:ascii="微软雅黑" w:eastAsia="微软雅黑" w:hAnsi="微软雅黑" w:hint="eastAsia"/>
                          </w:rPr>
                          <w:t>的多线程，锁机制，等待池有一定了解；</w:t>
                        </w:r>
                      </w:p>
                      <w:p w14:paraId="022C301B" w14:textId="5E7C2062" w:rsidR="00AE65D5" w:rsidRPr="00AE65D5" w:rsidRDefault="00AE65D5" w:rsidP="00AE65D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</w:rPr>
                        </w:pPr>
                        <w:r w:rsidRPr="00AE65D5">
                          <w:rPr>
                            <w:rFonts w:ascii="微软雅黑" w:eastAsia="微软雅黑" w:hAnsi="微软雅黑" w:hint="eastAsia"/>
                          </w:rPr>
                          <w:t>熟练使用Mybatis、RESTFul等框架；</w:t>
                        </w:r>
                      </w:p>
                      <w:p w14:paraId="743E38B9" w14:textId="316D8E47" w:rsidR="00AE65D5" w:rsidRPr="00AE65D5" w:rsidRDefault="00AE65D5" w:rsidP="00AE65D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</w:rPr>
                        </w:pPr>
                        <w:r w:rsidRPr="00AE65D5">
                          <w:rPr>
                            <w:rFonts w:ascii="微软雅黑" w:eastAsia="微软雅黑" w:hAnsi="微软雅黑" w:hint="eastAsia"/>
                          </w:rPr>
                          <w:t>熟悉JavaScript、Ajax等脚本开发技术，掌握HTML+CSS的前端界面布局方法</w:t>
                        </w:r>
                        <w:r w:rsidR="00446293">
                          <w:rPr>
                            <w:rFonts w:ascii="微软雅黑" w:eastAsia="微软雅黑" w:hAnsi="微软雅黑" w:hint="eastAsia"/>
                          </w:rPr>
                          <w:t>，熟悉ES</w:t>
                        </w:r>
                        <w:r w:rsidR="00446293">
                          <w:rPr>
                            <w:rFonts w:ascii="微软雅黑" w:eastAsia="微软雅黑" w:hAnsi="微软雅黑"/>
                          </w:rPr>
                          <w:t>6语法</w:t>
                        </w:r>
                        <w:r w:rsidRPr="00AE65D5">
                          <w:rPr>
                            <w:rFonts w:ascii="微软雅黑" w:eastAsia="微软雅黑" w:hAnsi="微软雅黑" w:hint="eastAsia"/>
                          </w:rPr>
                          <w:t>；</w:t>
                        </w:r>
                      </w:p>
                      <w:p w14:paraId="121304E7" w14:textId="77777777" w:rsidR="00AE65D5" w:rsidRDefault="00AE65D5" w:rsidP="00AE65D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</w:rPr>
                        </w:pPr>
                        <w:r w:rsidRPr="00AE65D5">
                          <w:rPr>
                            <w:rFonts w:ascii="微软雅黑" w:eastAsia="微软雅黑" w:hAnsi="微软雅黑" w:hint="eastAsia"/>
                          </w:rPr>
                          <w:t>熟悉MySQL数据库及SQL语句使用，能进行数据库的事务和索引操作；</w:t>
                        </w:r>
                      </w:p>
                      <w:p w14:paraId="37D80FDC" w14:textId="7210C5F1" w:rsidR="000A6008" w:rsidRDefault="005F0075" w:rsidP="00AE65D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熟悉</w:t>
                        </w:r>
                        <w:r w:rsidR="000A6008">
                          <w:rPr>
                            <w:rFonts w:ascii="微软雅黑" w:eastAsia="微软雅黑" w:hAnsi="微软雅黑" w:hint="eastAsia"/>
                          </w:rPr>
                          <w:t>Web前端开发，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熟练使用</w:t>
                        </w:r>
                        <w:r>
                          <w:rPr>
                            <w:rFonts w:ascii="微软雅黑" w:eastAsia="微软雅黑" w:hAnsi="微软雅黑"/>
                          </w:rPr>
                          <w:t>Vue3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框架</w:t>
                        </w:r>
                        <w:r w:rsidR="00900666">
                          <w:rPr>
                            <w:rFonts w:ascii="微软雅黑" w:eastAsia="微软雅黑" w:hAnsi="微软雅黑" w:hint="eastAsia"/>
                          </w:rPr>
                          <w:t>，</w:t>
                        </w:r>
                        <w:r w:rsidR="00A43337">
                          <w:rPr>
                            <w:rFonts w:ascii="微软雅黑" w:eastAsia="微软雅黑" w:hAnsi="微软雅黑"/>
                          </w:rPr>
                          <w:t>V</w:t>
                        </w:r>
                        <w:r w:rsidR="00C5349D">
                          <w:rPr>
                            <w:rFonts w:ascii="微软雅黑" w:eastAsia="微软雅黑" w:hAnsi="微软雅黑" w:hint="eastAsia"/>
                          </w:rPr>
                          <w:t>ue</w:t>
                        </w:r>
                        <w:r w:rsidR="00C5349D">
                          <w:rPr>
                            <w:rFonts w:ascii="微软雅黑" w:eastAsia="微软雅黑" w:hAnsi="微软雅黑"/>
                          </w:rPr>
                          <w:t>Router</w:t>
                        </w:r>
                        <w:r w:rsidR="00C5349D">
                          <w:rPr>
                            <w:rFonts w:ascii="微软雅黑" w:eastAsia="微软雅黑" w:hAnsi="微软雅黑" w:hint="eastAsia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Element</w:t>
                        </w:r>
                        <w:r w:rsidR="00A43337">
                          <w:rPr>
                            <w:rFonts w:ascii="微软雅黑" w:eastAsia="微软雅黑" w:hAnsi="微软雅黑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/>
                          </w:rPr>
                          <w:t>plus</w:t>
                        </w:r>
                        <w:r w:rsidR="005318A8">
                          <w:rPr>
                            <w:rFonts w:ascii="微软雅黑" w:eastAsia="微软雅黑" w:hAnsi="微软雅黑" w:hint="eastAsia"/>
                          </w:rPr>
                          <w:t>，Echarts</w:t>
                        </w:r>
                      </w:p>
                      <w:p w14:paraId="2DC0B992" w14:textId="4C43C13D" w:rsidR="00C51633" w:rsidRPr="00AE65D5" w:rsidRDefault="00C51633" w:rsidP="00AE65D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熟悉Vue</w:t>
                        </w:r>
                        <w:r>
                          <w:rPr>
                            <w:rFonts w:ascii="微软雅黑" w:eastAsia="微软雅黑" w:hAnsi="微软雅黑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框架，熟练使用</w:t>
                        </w:r>
                        <w:r w:rsidR="00A72AC7">
                          <w:rPr>
                            <w:rFonts w:ascii="微软雅黑" w:eastAsia="微软雅黑" w:hAnsi="微软雅黑" w:hint="eastAsia"/>
                          </w:rPr>
                          <w:t>选项式</w:t>
                        </w:r>
                        <w:r>
                          <w:rPr>
                            <w:rFonts w:ascii="微软雅黑" w:eastAsia="微软雅黑" w:hAnsi="微软雅黑" w:hint="eastAsia"/>
                          </w:rPr>
                          <w:t>写法</w:t>
                        </w:r>
                        <w:r w:rsidR="00A72AC7">
                          <w:rPr>
                            <w:rFonts w:ascii="微软雅黑" w:eastAsia="微软雅黑" w:hAnsi="微软雅黑" w:hint="eastAsia"/>
                          </w:rPr>
                          <w:t>，</w:t>
                        </w:r>
                        <w:r w:rsidR="00165962">
                          <w:rPr>
                            <w:rFonts w:ascii="微软雅黑" w:eastAsia="微软雅黑" w:hAnsi="微软雅黑" w:hint="eastAsia"/>
                          </w:rPr>
                          <w:t>熟悉组件</w:t>
                        </w:r>
                        <w:r w:rsidR="00A72AC7">
                          <w:rPr>
                            <w:rFonts w:ascii="微软雅黑" w:eastAsia="微软雅黑" w:hAnsi="微软雅黑" w:hint="eastAsia"/>
                          </w:rPr>
                          <w:t>，擅长模块化；</w:t>
                        </w:r>
                      </w:p>
                      <w:p w14:paraId="7EAFC77D" w14:textId="77777777" w:rsidR="00AE65D5" w:rsidRPr="00AE65D5" w:rsidRDefault="00AE65D5" w:rsidP="00AE65D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</w:rPr>
                        </w:pPr>
                        <w:r w:rsidRPr="00AE65D5">
                          <w:rPr>
                            <w:rFonts w:ascii="微软雅黑" w:eastAsia="微软雅黑" w:hAnsi="微软雅黑" w:hint="eastAsia"/>
                          </w:rPr>
                          <w:t>熟练使用Linux系统及常用的命令；</w:t>
                        </w:r>
                      </w:p>
                      <w:p w14:paraId="388501BE" w14:textId="77777777" w:rsidR="00AE65D5" w:rsidRPr="00AE65D5" w:rsidRDefault="00AE65D5" w:rsidP="00AE65D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</w:rPr>
                        </w:pPr>
                        <w:r w:rsidRPr="00AE65D5">
                          <w:rPr>
                            <w:rFonts w:ascii="微软雅黑" w:eastAsia="微软雅黑" w:hAnsi="微软雅黑" w:hint="eastAsia"/>
                          </w:rPr>
                          <w:t>熟悉Git、Maven等项目开发及管理工具的使用；</w:t>
                        </w:r>
                      </w:p>
                      <w:p w14:paraId="61A0AF43" w14:textId="77777777" w:rsidR="00AE65D5" w:rsidRPr="00AE65D5" w:rsidRDefault="00AE65D5" w:rsidP="00AE65D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</w:rPr>
                        </w:pPr>
                        <w:r w:rsidRPr="00AE65D5">
                          <w:rPr>
                            <w:rFonts w:ascii="微软雅黑" w:eastAsia="微软雅黑" w:hAnsi="微软雅黑" w:hint="eastAsia"/>
                          </w:rPr>
                          <w:t>熟用IDEA，VSCode编程工具；</w:t>
                        </w:r>
                      </w:p>
                      <w:p w14:paraId="6C7083FD" w14:textId="77777777" w:rsidR="00AE65D5" w:rsidRPr="00AE65D5" w:rsidRDefault="00AE65D5" w:rsidP="00AE65D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</w:rPr>
                        </w:pPr>
                        <w:r w:rsidRPr="00AE65D5">
                          <w:rPr>
                            <w:rFonts w:ascii="微软雅黑" w:eastAsia="微软雅黑" w:hAnsi="微软雅黑" w:hint="eastAsia"/>
                          </w:rPr>
                          <w:t>熟悉计算机网络，如TCP/IP、HTTP协议、DNS等；</w:t>
                        </w:r>
                      </w:p>
                      <w:p w14:paraId="33847B45" w14:textId="77777777" w:rsidR="00AE65D5" w:rsidRPr="00AE65D5" w:rsidRDefault="00AE65D5" w:rsidP="00AE65D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</w:rPr>
                        </w:pPr>
                        <w:r w:rsidRPr="00AE65D5">
                          <w:rPr>
                            <w:rFonts w:ascii="微软雅黑" w:eastAsia="微软雅黑" w:hAnsi="微软雅黑" w:hint="eastAsia"/>
                          </w:rPr>
                          <w:t>熟练对Redis五大基本数据类型的使用；</w:t>
                        </w:r>
                      </w:p>
                      <w:p w14:paraId="7C79D15E" w14:textId="77777777" w:rsidR="00AE65D5" w:rsidRPr="00AE65D5" w:rsidRDefault="00AE65D5" w:rsidP="00AE65D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</w:rPr>
                        </w:pPr>
                        <w:r w:rsidRPr="00AE65D5">
                          <w:rPr>
                            <w:rFonts w:ascii="微软雅黑" w:eastAsia="微软雅黑" w:hAnsi="微软雅黑" w:hint="eastAsia"/>
                          </w:rPr>
                          <w:t>掌握JSON数据解析技术，了解Tomcat负载均衡；</w:t>
                        </w:r>
                      </w:p>
                      <w:p w14:paraId="6861F20A" w14:textId="77777777" w:rsidR="00AE65D5" w:rsidRPr="00CE1308" w:rsidRDefault="00AE65D5" w:rsidP="00AE65D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AE65D5">
                          <w:rPr>
                            <w:rFonts w:ascii="微软雅黑" w:eastAsia="微软雅黑" w:hAnsi="微软雅黑" w:hint="eastAsia"/>
                          </w:rPr>
                          <w:t>大学英语四六级（CET-4、CET-6），英语听、说、读、写流利。</w:t>
                        </w:r>
                      </w:p>
                      <w:p w14:paraId="53C17842" w14:textId="545177AB" w:rsidR="00CE1308" w:rsidRPr="00033DE1" w:rsidRDefault="00CE1308" w:rsidP="00AE65D5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Excel的使用以及常用公式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5FB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1B46956A" wp14:editId="70C1B302">
                <wp:simplePos x="0" y="0"/>
                <wp:positionH relativeFrom="column">
                  <wp:posOffset>-768350</wp:posOffset>
                </wp:positionH>
                <wp:positionV relativeFrom="paragraph">
                  <wp:posOffset>321310</wp:posOffset>
                </wp:positionV>
                <wp:extent cx="6714490" cy="925195"/>
                <wp:effectExtent l="0" t="0" r="2921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4490" cy="925195"/>
                          <a:chOff x="0" y="0"/>
                          <a:chExt cx="6714792" cy="926394"/>
                        </a:xfrm>
                      </wpg:grpSpPr>
                      <wpg:grpSp>
                        <wpg:cNvPr id="4" name="组合 171"/>
                        <wpg:cNvGrpSpPr/>
                        <wpg:grpSpPr>
                          <a:xfrm>
                            <a:off x="0" y="0"/>
                            <a:ext cx="6714792" cy="335915"/>
                            <a:chOff x="2173" y="22085"/>
                            <a:chExt cx="7514" cy="515"/>
                          </a:xfrm>
                        </wpg:grpSpPr>
                        <wps:wsp>
                          <wps:cNvPr id="8" name="文本框 133"/>
                          <wps:cNvSpPr txBox="1"/>
                          <wps:spPr>
                            <a:xfrm>
                              <a:off x="2173" y="22085"/>
                              <a:ext cx="1440" cy="5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20553D12" w14:textId="77777777" w:rsidR="00AE65D5" w:rsidRDefault="00AE65D5" w:rsidP="00AE65D5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vert="horz" wrap="square" anchor="t" upright="1">
                            <a:noAutofit/>
                          </wps:bodyPr>
                        </wps:wsp>
                        <wps:wsp>
                          <wps:cNvPr id="16" name="自选图形 134"/>
                          <wps:cNvCnPr/>
                          <wps:spPr>
                            <a:xfrm>
                              <a:off x="2233" y="22538"/>
                              <a:ext cx="7454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98" y="368230"/>
                            <a:ext cx="6648449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114AD5D" w14:textId="77777777" w:rsidR="00AE65D5" w:rsidRPr="004C27F5" w:rsidRDefault="00AE65D5" w:rsidP="00AE65D5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0"/>
                                </w:rPr>
                              </w:pPr>
                              <w:r w:rsidRPr="00D21BE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>2018.09 - 2022.07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 xml:space="preserve">                       </w:t>
                              </w:r>
                              <w:r w:rsidRPr="00D21BE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>安徽大学江淮学院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 xml:space="preserve">               </w:t>
                              </w:r>
                              <w:r w:rsidRPr="00D21BE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>计算机科学与技术（本科）</w:t>
                              </w:r>
                            </w:p>
                            <w:p w14:paraId="114B89C0" w14:textId="1C1CCBDD" w:rsidR="00AE65D5" w:rsidRPr="004C27F5" w:rsidRDefault="00AE65D5" w:rsidP="00AE65D5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4C27F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>主修课程：</w:t>
                              </w:r>
                              <w:r w:rsidRPr="00D21B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C、Java、数据结构、操作系统、计算机组成与体系结构、计算机网络</w:t>
                              </w:r>
                              <w:r w:rsidR="00BC1DD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，算法设计</w:t>
                              </w:r>
                              <w:r w:rsidRPr="00D21B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6956A" id="组合 1" o:spid="_x0000_s1039" style="position:absolute;margin-left:-60.5pt;margin-top:25.3pt;width:528.7pt;height:72.85pt;z-index:251625984;mso-height-relative:margin" coordsize="67147,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">
                <v:group id="组合 171" o:spid="_x0000_s1040" style="position:absolute;width:67147;height:3359" coordorigin="2173,22085" coordsize="7514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文本框 133" o:spid="_x0000_s1041" type="#_x0000_t202" style="position:absolute;left:2173;top:22085;width:144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20553D12" w14:textId="77777777" w:rsidR="00AE65D5" w:rsidRDefault="00AE65D5" w:rsidP="00AE65D5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自选图形 134" o:spid="_x0000_s1042" type="#_x0000_t32" style="position:absolute;left:2233;top:22538;width:74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" strokecolor="gray"/>
                </v:group>
                <v:shape id="_x0000_s1043" type="#_x0000_t202" style="position:absolute;left:507;top:3682;width:66485;height:5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" filled="f" stroked="f">
                  <v:textbox style="mso-fit-shape-to-text:t">
                    <w:txbxContent>
                      <w:p w14:paraId="0114AD5D" w14:textId="77777777" w:rsidR="00AE65D5" w:rsidRPr="004C27F5" w:rsidRDefault="00AE65D5" w:rsidP="00AE65D5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0"/>
                          </w:rPr>
                        </w:pPr>
                        <w:r w:rsidRPr="00D21BE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0"/>
                          </w:rPr>
                          <w:t>2018.09 - 2022.07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0"/>
                          </w:rPr>
                          <w:t xml:space="preserve">                       </w:t>
                        </w:r>
                        <w:r w:rsidRPr="00D21BE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0"/>
                          </w:rPr>
                          <w:t>安徽大学江淮学院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0"/>
                          </w:rPr>
                          <w:t xml:space="preserve">               </w:t>
                        </w:r>
                        <w:r w:rsidRPr="00D21BE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0"/>
                          </w:rPr>
                          <w:t>计算机科学与技术（本科）</w:t>
                        </w:r>
                      </w:p>
                      <w:p w14:paraId="114B89C0" w14:textId="1C1CCBDD" w:rsidR="00AE65D5" w:rsidRPr="004C27F5" w:rsidRDefault="00AE65D5" w:rsidP="00AE65D5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4C27F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0"/>
                          </w:rPr>
                          <w:t>主修课程：</w:t>
                        </w:r>
                        <w:r w:rsidRPr="00D21BE9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C、Java、数据结构、操作系统、计算机组成与体系结构、计算机网络</w:t>
                        </w:r>
                        <w:r w:rsidR="00BC1DDE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，算法设计</w:t>
                        </w:r>
                        <w:r w:rsidRPr="00D21BE9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65D5">
        <w:br w:type="page"/>
      </w:r>
    </w:p>
    <w:p w14:paraId="2946A0F9" w14:textId="53FEC742" w:rsidR="00060DE3" w:rsidRPr="00AE65D5" w:rsidRDefault="00AE2164" w:rsidP="00AE65D5">
      <w:r>
        <w:rPr>
          <w:rFonts w:ascii="微软雅黑" w:eastAsia="微软雅黑" w:hAnsi="微软雅黑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6C708F0" wp14:editId="7094C649">
                <wp:simplePos x="0" y="0"/>
                <wp:positionH relativeFrom="column">
                  <wp:posOffset>-768350</wp:posOffset>
                </wp:positionH>
                <wp:positionV relativeFrom="paragraph">
                  <wp:posOffset>5175250</wp:posOffset>
                </wp:positionV>
                <wp:extent cx="6714490" cy="1612265"/>
                <wp:effectExtent l="0" t="0" r="2921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4490" cy="1612265"/>
                          <a:chOff x="0" y="0"/>
                          <a:chExt cx="6714792" cy="1612306"/>
                        </a:xfrm>
                      </wpg:grpSpPr>
                      <wpg:grpSp>
                        <wpg:cNvPr id="43" name="组合 171"/>
                        <wpg:cNvGrpSpPr/>
                        <wpg:grpSpPr>
                          <a:xfrm>
                            <a:off x="0" y="0"/>
                            <a:ext cx="6714792" cy="335915"/>
                            <a:chOff x="2173" y="22085"/>
                            <a:chExt cx="7514" cy="515"/>
                          </a:xfrm>
                        </wpg:grpSpPr>
                        <wps:wsp>
                          <wps:cNvPr id="44" name="文本框 133"/>
                          <wps:cNvSpPr txBox="1"/>
                          <wps:spPr>
                            <a:xfrm>
                              <a:off x="2173" y="22085"/>
                              <a:ext cx="1440" cy="5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6627185A" w14:textId="77777777" w:rsidR="00AE65D5" w:rsidRDefault="00AE65D5" w:rsidP="00AE65D5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vert="horz" wrap="square" anchor="t" upright="1">
                            <a:noAutofit/>
                          </wps:bodyPr>
                        </wps:wsp>
                        <wps:wsp>
                          <wps:cNvPr id="45" name="自选图形 134"/>
                          <wps:cNvCnPr/>
                          <wps:spPr>
                            <a:xfrm>
                              <a:off x="2233" y="22538"/>
                              <a:ext cx="7454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78" y="367676"/>
                            <a:ext cx="6648748" cy="124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4DE308E" w14:textId="05C0B468" w:rsidR="00AE65D5" w:rsidRDefault="00AE2164" w:rsidP="00AE2164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AE216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【</w:t>
                              </w:r>
                              <w:r w:rsidRPr="00EE7BC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>背景</w:t>
                              </w:r>
                              <w:r w:rsidRPr="00AE216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】计算机科学与技术专业本科毕业。有系统软件项目的前后端开发经历。</w:t>
                              </w:r>
                            </w:p>
                            <w:p w14:paraId="4CD5AF5B" w14:textId="5A75247C" w:rsidR="00EE7BCF" w:rsidRDefault="00EE7BCF" w:rsidP="00EE7BCF">
                              <w:pPr>
                                <w:pStyle w:val="1"/>
                                <w:adjustRightInd w:val="0"/>
                                <w:snapToGrid w:val="0"/>
                                <w:ind w:left="840" w:hangingChars="400" w:hanging="84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EE7BC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【</w:t>
                              </w:r>
                              <w:r w:rsidRPr="00EE7BC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>能力</w:t>
                              </w:r>
                              <w:r w:rsidRPr="00EE7BC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】掌握以Java语言为主的开发技巧，擅长Spring Boot等主流框架的搭建，对MySQL数据库等较为熟悉，具备前、后端开发技能。</w:t>
                              </w:r>
                            </w:p>
                            <w:p w14:paraId="5B059804" w14:textId="093F34DC" w:rsidR="00EE7BCF" w:rsidRPr="00033DE1" w:rsidRDefault="00EE7BCF" w:rsidP="00EE7BCF">
                              <w:pPr>
                                <w:pStyle w:val="1"/>
                                <w:adjustRightInd w:val="0"/>
                                <w:snapToGrid w:val="0"/>
                                <w:ind w:left="840" w:hangingChars="400" w:hanging="84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EE7BC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【</w:t>
                              </w:r>
                              <w:r w:rsidRPr="00EE7BC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>个人</w:t>
                              </w:r>
                              <w:r w:rsidRPr="00EE7BC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】逻辑思维能力强，热爱互联网技术，对软件系统开发有浓厚的兴趣。能以项目角度思考问题。有较强的执行力、责任心及团队合作意识，善于沟通。适应力强，能较快融入团队。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708F0" id="组合 42" o:spid="_x0000_s1044" style="position:absolute;margin-left:-60.5pt;margin-top:407.5pt;width:528.7pt;height:126.95pt;z-index:251657728;mso-height-relative:margin" coordsize="67147,16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">
                <v:group id="组合 171" o:spid="_x0000_s1045" style="position:absolute;width:67147;height:3359" coordorigin="2173,22085" coordsize="7514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文本框 133" o:spid="_x0000_s1046" type="#_x0000_t202" style="position:absolute;left:2173;top:22085;width:144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14:paraId="6627185A" w14:textId="77777777" w:rsidR="00AE65D5" w:rsidRDefault="00AE65D5" w:rsidP="00AE65D5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自选图形 134" o:spid="_x0000_s1047" type="#_x0000_t32" style="position:absolute;left:2233;top:22538;width:74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" strokecolor="gray"/>
                </v:group>
                <v:shape id="_x0000_s1048" type="#_x0000_t202" style="position:absolute;left:507;top:3676;width:66488;height:12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" filled="f" stroked="f">
                  <v:textbox style="mso-fit-shape-to-text:t">
                    <w:txbxContent>
                      <w:p w14:paraId="04DE308E" w14:textId="05C0B468" w:rsidR="00AE65D5" w:rsidRDefault="00AE2164" w:rsidP="00AE2164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AE2164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【</w:t>
                        </w:r>
                        <w:r w:rsidRPr="00EE7BC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0"/>
                          </w:rPr>
                          <w:t>背景</w:t>
                        </w:r>
                        <w:r w:rsidRPr="00AE2164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】计算机科学与技术专业本科毕业。有系统软件项目的前后端开发经历。</w:t>
                        </w:r>
                      </w:p>
                      <w:p w14:paraId="4CD5AF5B" w14:textId="5A75247C" w:rsidR="00EE7BCF" w:rsidRDefault="00EE7BCF" w:rsidP="00EE7BCF">
                        <w:pPr>
                          <w:pStyle w:val="1"/>
                          <w:adjustRightInd w:val="0"/>
                          <w:snapToGrid w:val="0"/>
                          <w:ind w:left="840" w:hangingChars="400" w:hanging="84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EE7BCF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【</w:t>
                        </w:r>
                        <w:r w:rsidRPr="00EE7BC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0"/>
                          </w:rPr>
                          <w:t>能力</w:t>
                        </w:r>
                        <w:r w:rsidRPr="00EE7BCF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】掌握以Java语言为主的开发技巧，擅长Spring Boot等主流框架的搭建，对MySQL数据库等较为熟悉，具备前、后端开发技能。</w:t>
                        </w:r>
                      </w:p>
                      <w:p w14:paraId="5B059804" w14:textId="093F34DC" w:rsidR="00EE7BCF" w:rsidRPr="00033DE1" w:rsidRDefault="00EE7BCF" w:rsidP="00EE7BCF">
                        <w:pPr>
                          <w:pStyle w:val="1"/>
                          <w:adjustRightInd w:val="0"/>
                          <w:snapToGrid w:val="0"/>
                          <w:ind w:left="840" w:hangingChars="400" w:hanging="84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EE7BCF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【</w:t>
                        </w:r>
                        <w:r w:rsidRPr="00EE7BC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0"/>
                          </w:rPr>
                          <w:t>个人</w:t>
                        </w:r>
                        <w:r w:rsidRPr="00EE7BCF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】逻辑思维能力强，热爱互联网技术，对软件系统开发有浓厚的兴趣。能以项目角度思考问题。有较强的执行力、责任心及团队合作意识，善于沟通。适应力强，能较快融入团队。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335F77DA" wp14:editId="4A9F0697">
                <wp:simplePos x="0" y="0"/>
                <wp:positionH relativeFrom="column">
                  <wp:posOffset>-768350</wp:posOffset>
                </wp:positionH>
                <wp:positionV relativeFrom="paragraph">
                  <wp:posOffset>3930650</wp:posOffset>
                </wp:positionV>
                <wp:extent cx="6714490" cy="1155069"/>
                <wp:effectExtent l="0" t="0" r="2921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4490" cy="1155069"/>
                          <a:chOff x="0" y="0"/>
                          <a:chExt cx="6714792" cy="1155085"/>
                        </a:xfrm>
                      </wpg:grpSpPr>
                      <wpg:grpSp>
                        <wpg:cNvPr id="11" name="组合 171"/>
                        <wpg:cNvGrpSpPr/>
                        <wpg:grpSpPr>
                          <a:xfrm>
                            <a:off x="0" y="0"/>
                            <a:ext cx="6714792" cy="335915"/>
                            <a:chOff x="2173" y="22085"/>
                            <a:chExt cx="7514" cy="515"/>
                          </a:xfrm>
                        </wpg:grpSpPr>
                        <wps:wsp>
                          <wps:cNvPr id="13" name="文本框 133"/>
                          <wps:cNvSpPr txBox="1"/>
                          <wps:spPr>
                            <a:xfrm>
                              <a:off x="2173" y="22085"/>
                              <a:ext cx="1440" cy="5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2021CE50" w14:textId="77777777" w:rsidR="00AE2164" w:rsidRDefault="00AE2164" w:rsidP="00AE2164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</w:rPr>
                                  <w:t>校园荣誉</w:t>
                                </w:r>
                              </w:p>
                            </w:txbxContent>
                          </wps:txbx>
                          <wps:bodyPr vert="horz" wrap="square" anchor="t" upright="1">
                            <a:noAutofit/>
                          </wps:bodyPr>
                        </wps:wsp>
                        <wps:wsp>
                          <wps:cNvPr id="14" name="自选图形 134"/>
                          <wps:cNvCnPr/>
                          <wps:spPr>
                            <a:xfrm>
                              <a:off x="2233" y="22538"/>
                              <a:ext cx="7454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80" y="367675"/>
                            <a:ext cx="6648748" cy="787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BF4A389" w14:textId="77777777" w:rsidR="00AE2164" w:rsidRDefault="00AE2164" w:rsidP="00AE2164">
                              <w:pPr>
                                <w:pStyle w:val="1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参加</w:t>
                              </w:r>
                              <w:r w:rsidRPr="00AE216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全国大学生数学建模竞赛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，获得</w:t>
                              </w:r>
                              <w:r w:rsidRPr="00AE216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省赛本科组三等奖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。</w:t>
                              </w:r>
                            </w:p>
                            <w:p w14:paraId="03329BC2" w14:textId="77777777" w:rsidR="00AE2164" w:rsidRDefault="00AE2164" w:rsidP="00AE2164">
                              <w:pPr>
                                <w:pStyle w:val="1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AE216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获得优秀共青团员称号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。</w:t>
                              </w:r>
                            </w:p>
                            <w:p w14:paraId="478E24E9" w14:textId="77777777" w:rsidR="00AE2164" w:rsidRPr="004C27F5" w:rsidRDefault="00AE2164" w:rsidP="00AE2164">
                              <w:pPr>
                                <w:pStyle w:val="1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荣获</w:t>
                              </w:r>
                              <w:r w:rsidRPr="00AE216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校级一等奖学金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、</w:t>
                              </w:r>
                              <w:r w:rsidRPr="00AE216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校级三等奖学金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5F77DA" id="组合 10" o:spid="_x0000_s1049" style="position:absolute;margin-left:-60.5pt;margin-top:309.5pt;width:528.7pt;height:90.95pt;z-index:251679232;mso-height-relative:margin" coordsize="67147,1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">
                <v:group id="组合 171" o:spid="_x0000_s1050" style="position:absolute;width:67147;height:3359" coordorigin="2173,22085" coordsize="7514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文本框 133" o:spid="_x0000_s1051" type="#_x0000_t202" style="position:absolute;left:2173;top:22085;width:144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2021CE50" w14:textId="77777777" w:rsidR="00AE2164" w:rsidRDefault="00AE2164" w:rsidP="00AE2164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</w:rPr>
                            <w:t>校园荣誉</w:t>
                          </w:r>
                        </w:p>
                      </w:txbxContent>
                    </v:textbox>
                  </v:shape>
                  <v:shape id="自选图形 134" o:spid="_x0000_s1052" type="#_x0000_t32" style="position:absolute;left:2233;top:22538;width:74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" strokecolor="gray"/>
                </v:group>
                <v:shape id="_x0000_s1053" type="#_x0000_t202" style="position:absolute;left:507;top:3676;width:66488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" filled="f" stroked="f">
                  <v:textbox style="mso-fit-shape-to-text:t">
                    <w:txbxContent>
                      <w:p w14:paraId="4BF4A389" w14:textId="77777777" w:rsidR="00AE2164" w:rsidRDefault="00AE2164" w:rsidP="00AE2164">
                        <w:pPr>
                          <w:pStyle w:val="1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参加</w:t>
                        </w:r>
                        <w:r w:rsidRPr="00AE2164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全国大学生数学建模竞赛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，获得</w:t>
                        </w:r>
                        <w:r w:rsidRPr="00AE2164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省赛本科组三等奖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。</w:t>
                        </w:r>
                      </w:p>
                      <w:p w14:paraId="03329BC2" w14:textId="77777777" w:rsidR="00AE2164" w:rsidRDefault="00AE2164" w:rsidP="00AE2164">
                        <w:pPr>
                          <w:pStyle w:val="1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AE2164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获得优秀共青团员称号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。</w:t>
                        </w:r>
                      </w:p>
                      <w:p w14:paraId="478E24E9" w14:textId="77777777" w:rsidR="00AE2164" w:rsidRPr="004C27F5" w:rsidRDefault="00AE2164" w:rsidP="00AE2164">
                        <w:pPr>
                          <w:pStyle w:val="1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荣获</w:t>
                        </w:r>
                        <w:r w:rsidRPr="00AE2164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校级一等奖学金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、</w:t>
                        </w:r>
                        <w:r w:rsidRPr="00AE2164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校级三等奖学金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5FB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27FFD9B2" wp14:editId="65A00C21">
                <wp:simplePos x="0" y="0"/>
                <wp:positionH relativeFrom="column">
                  <wp:posOffset>-768350</wp:posOffset>
                </wp:positionH>
                <wp:positionV relativeFrom="paragraph">
                  <wp:posOffset>2235200</wp:posOffset>
                </wp:positionV>
                <wp:extent cx="6714490" cy="1612266"/>
                <wp:effectExtent l="0" t="0" r="2921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4490" cy="1612266"/>
                          <a:chOff x="0" y="0"/>
                          <a:chExt cx="6714792" cy="1612288"/>
                        </a:xfrm>
                      </wpg:grpSpPr>
                      <wpg:grpSp>
                        <wpg:cNvPr id="38" name="组合 171"/>
                        <wpg:cNvGrpSpPr/>
                        <wpg:grpSpPr>
                          <a:xfrm>
                            <a:off x="0" y="0"/>
                            <a:ext cx="6714792" cy="335915"/>
                            <a:chOff x="2173" y="22085"/>
                            <a:chExt cx="7514" cy="515"/>
                          </a:xfrm>
                        </wpg:grpSpPr>
                        <wps:wsp>
                          <wps:cNvPr id="39" name="文本框 133"/>
                          <wps:cNvSpPr txBox="1"/>
                          <wps:spPr>
                            <a:xfrm>
                              <a:off x="2173" y="22085"/>
                              <a:ext cx="1440" cy="5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108F633F" w14:textId="2C919A59" w:rsidR="00AE65D5" w:rsidRDefault="00AE2164" w:rsidP="00AE65D5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8"/>
                                  </w:rPr>
                                  <w:t>校园实践</w:t>
                                </w:r>
                              </w:p>
                            </w:txbxContent>
                          </wps:txbx>
                          <wps:bodyPr vert="horz" wrap="square" anchor="t" upright="1">
                            <a:noAutofit/>
                          </wps:bodyPr>
                        </wps:wsp>
                        <wps:wsp>
                          <wps:cNvPr id="40" name="自选图形 134"/>
                          <wps:cNvCnPr/>
                          <wps:spPr>
                            <a:xfrm>
                              <a:off x="2233" y="22538"/>
                              <a:ext cx="7454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80808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80" y="367672"/>
                            <a:ext cx="6648748" cy="1244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863A578" w14:textId="2A0980F0" w:rsidR="00AE2164" w:rsidRDefault="00AE2164" w:rsidP="00AE2164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0"/>
                                </w:rPr>
                              </w:pPr>
                              <w:r w:rsidRPr="00AE216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>2019.06 - 2020.07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 xml:space="preserve">                       </w:t>
                              </w:r>
                              <w:r w:rsidRPr="00AE216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>安徽大学江淮学院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 xml:space="preserve">                                </w:t>
                              </w:r>
                              <w:r w:rsidRPr="00AE216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>院团委</w:t>
                              </w:r>
                            </w:p>
                            <w:p w14:paraId="49A42FD5" w14:textId="69B6E993" w:rsidR="00AE2164" w:rsidRPr="00AE2164" w:rsidRDefault="00AE2164" w:rsidP="00AE2164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0"/>
                                </w:rPr>
                                <w:t>工作描述：</w:t>
                              </w:r>
                            </w:p>
                            <w:p w14:paraId="5F1C9C59" w14:textId="77777777" w:rsidR="00AE2164" w:rsidRPr="00AE2164" w:rsidRDefault="00AE2164" w:rsidP="00AE2164">
                              <w:pPr>
                                <w:pStyle w:val="1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AE216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主要参与团学网络部的各类知识竞赛活动的准备、竞赛和评估；</w:t>
                              </w:r>
                            </w:p>
                            <w:p w14:paraId="67A6F68B" w14:textId="77777777" w:rsidR="00AE2164" w:rsidRPr="00AE2164" w:rsidRDefault="00AE2164" w:rsidP="00AE2164">
                              <w:pPr>
                                <w:pStyle w:val="1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AE216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主导社团活动从策划、组织到推动落地全过程；</w:t>
                              </w:r>
                            </w:p>
                            <w:p w14:paraId="6463210E" w14:textId="0B4D2823" w:rsidR="00AE2164" w:rsidRPr="00AE2164" w:rsidRDefault="00AE2164" w:rsidP="00AE2164">
                              <w:pPr>
                                <w:pStyle w:val="1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0"/>
                                </w:rPr>
                              </w:pPr>
                              <w:r w:rsidRPr="00AE216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0"/>
                                </w:rPr>
                                <w:t>负责学校官网、微信公众号的建设和运营，定期发布各项活动的宣传软文并推广。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FD9B2" id="组合 37" o:spid="_x0000_s1054" style="position:absolute;margin-left:-60.5pt;margin-top:176pt;width:528.7pt;height:126.95pt;z-index:251648512;mso-height-relative:margin" coordsize="67147,16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">
                <v:group id="组合 171" o:spid="_x0000_s1055" style="position:absolute;width:67147;height:3359" coordorigin="2173,22085" coordsize="7514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文本框 133" o:spid="_x0000_s1056" type="#_x0000_t202" style="position:absolute;left:2173;top:22085;width:1440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14:paraId="108F633F" w14:textId="2C919A59" w:rsidR="00AE65D5" w:rsidRDefault="00AE2164" w:rsidP="00AE65D5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8"/>
                            </w:rPr>
                            <w:t>校园实践</w:t>
                          </w:r>
                        </w:p>
                      </w:txbxContent>
                    </v:textbox>
                  </v:shape>
                  <v:shape id="自选图形 134" o:spid="_x0000_s1057" type="#_x0000_t32" style="position:absolute;left:2233;top:22538;width:74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" strokecolor="gray"/>
                </v:group>
                <v:shape id="_x0000_s1058" type="#_x0000_t202" style="position:absolute;left:507;top:3676;width:66488;height:12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" filled="f" stroked="f">
                  <v:textbox style="mso-fit-shape-to-text:t">
                    <w:txbxContent>
                      <w:p w14:paraId="2863A578" w14:textId="2A0980F0" w:rsidR="00AE2164" w:rsidRDefault="00AE2164" w:rsidP="00AE2164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0"/>
                          </w:rPr>
                        </w:pPr>
                        <w:r w:rsidRPr="00AE216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0"/>
                          </w:rPr>
                          <w:t>2019.06 - 2020.07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0"/>
                          </w:rPr>
                          <w:t xml:space="preserve">                       </w:t>
                        </w:r>
                        <w:r w:rsidRPr="00AE216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0"/>
                          </w:rPr>
                          <w:t>安徽大学江淮学院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0"/>
                          </w:rPr>
                          <w:t xml:space="preserve">                                </w:t>
                        </w:r>
                        <w:r w:rsidRPr="00AE216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0"/>
                          </w:rPr>
                          <w:t>院团委</w:t>
                        </w:r>
                      </w:p>
                      <w:p w14:paraId="49A42FD5" w14:textId="69B6E993" w:rsidR="00AE2164" w:rsidRPr="00AE2164" w:rsidRDefault="00AE2164" w:rsidP="00AE2164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0"/>
                          </w:rPr>
                          <w:t>工作描述：</w:t>
                        </w:r>
                      </w:p>
                      <w:p w14:paraId="5F1C9C59" w14:textId="77777777" w:rsidR="00AE2164" w:rsidRPr="00AE2164" w:rsidRDefault="00AE2164" w:rsidP="00AE2164">
                        <w:pPr>
                          <w:pStyle w:val="1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AE2164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主要参与团学网络部的各类知识竞赛活动的准备、竞赛和评估；</w:t>
                        </w:r>
                      </w:p>
                      <w:p w14:paraId="67A6F68B" w14:textId="77777777" w:rsidR="00AE2164" w:rsidRPr="00AE2164" w:rsidRDefault="00AE2164" w:rsidP="00AE2164">
                        <w:pPr>
                          <w:pStyle w:val="1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AE2164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主导社团活动从策划、组织到推动落地全过程；</w:t>
                        </w:r>
                      </w:p>
                      <w:p w14:paraId="6463210E" w14:textId="0B4D2823" w:rsidR="00AE2164" w:rsidRPr="00AE2164" w:rsidRDefault="00AE2164" w:rsidP="00AE2164">
                        <w:pPr>
                          <w:pStyle w:val="1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0"/>
                          </w:rPr>
                        </w:pPr>
                        <w:r w:rsidRPr="00AE2164">
                          <w:rPr>
                            <w:rFonts w:ascii="微软雅黑" w:eastAsia="微软雅黑" w:hAnsi="微软雅黑" w:hint="eastAsia"/>
                            <w:color w:val="414141"/>
                            <w:szCs w:val="20"/>
                          </w:rPr>
                          <w:t>负责学校官网、微信公众号的建设和运营，定期发布各项活动的宣传软文并推广。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5FB6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ECB04F7" wp14:editId="7F3D9F3B">
                <wp:simplePos x="0" y="0"/>
                <wp:positionH relativeFrom="column">
                  <wp:posOffset>-717550</wp:posOffset>
                </wp:positionH>
                <wp:positionV relativeFrom="paragraph">
                  <wp:posOffset>0</wp:posOffset>
                </wp:positionV>
                <wp:extent cx="6647815" cy="37604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7815" cy="3760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851CEF2" w14:textId="4D68B793" w:rsidR="002C5FB6" w:rsidRPr="007409A2" w:rsidRDefault="002C5FB6" w:rsidP="002C5FB6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0"/>
                              </w:rPr>
                            </w:pPr>
                            <w:r w:rsidRPr="007409A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0"/>
                              </w:rPr>
                              <w:t>项目名称：</w:t>
                            </w:r>
                            <w:r w:rsidRPr="002C5FB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0"/>
                              </w:rPr>
                              <w:t>小助手软件</w:t>
                            </w:r>
                          </w:p>
                          <w:p w14:paraId="73B60103" w14:textId="0BE9BBB6" w:rsidR="002C5FB6" w:rsidRPr="002C5FB6" w:rsidRDefault="002C5FB6" w:rsidP="002C5FB6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 w:rsidRPr="007409A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0"/>
                              </w:rPr>
                              <w:t>项目概述：</w:t>
                            </w:r>
                            <w:r w:rsidR="000339F3" w:rsidRPr="000339F3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与</w:t>
                            </w:r>
                            <w:r w:rsidR="000339F3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同学合作的外包</w:t>
                            </w:r>
                            <w:r w:rsidRPr="00AE65D5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项目，</w:t>
                            </w:r>
                            <w:r w:rsidRPr="002C5FB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通过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开发</w:t>
                            </w:r>
                            <w:r w:rsidRPr="002C5FB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一款工具使得单片机的界面和人机交互以可视化形式呈现。</w:t>
                            </w:r>
                          </w:p>
                          <w:p w14:paraId="1C80ABEE" w14:textId="537B1891" w:rsidR="002C5FB6" w:rsidRDefault="002C5FB6" w:rsidP="002C5FB6">
                            <w:pPr>
                              <w:pStyle w:val="1"/>
                              <w:adjustRightInd w:val="0"/>
                              <w:snapToGrid w:val="0"/>
                              <w:ind w:left="1050" w:hangingChars="500" w:hanging="105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 w:rsidRPr="007409A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0"/>
                              </w:rPr>
                              <w:t>项目架构：</w:t>
                            </w:r>
                            <w:r w:rsidRPr="002C5FB6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Python+Tkinter</w:t>
                            </w:r>
                          </w:p>
                          <w:p w14:paraId="0F507A2B" w14:textId="77777777" w:rsidR="002C5FB6" w:rsidRPr="007409A2" w:rsidRDefault="002C5FB6" w:rsidP="002C5FB6">
                            <w:pPr>
                              <w:pStyle w:val="1"/>
                              <w:adjustRightInd w:val="0"/>
                              <w:snapToGrid w:val="0"/>
                              <w:ind w:left="1050" w:hangingChars="500" w:hanging="105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0"/>
                              </w:rPr>
                            </w:pPr>
                            <w:r w:rsidRPr="007409A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0"/>
                              </w:rPr>
                              <w:t>责任描述：</w:t>
                            </w:r>
                          </w:p>
                          <w:p w14:paraId="2F5950EE" w14:textId="77777777" w:rsidR="00AE2164" w:rsidRPr="00AE2164" w:rsidRDefault="00AE2164" w:rsidP="00AE2164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 w:rsidRPr="00AE216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分析单片机软件通讯协议以及功能逻辑，团队探讨使用Python语言进行开发；</w:t>
                            </w:r>
                          </w:p>
                          <w:p w14:paraId="10828B3D" w14:textId="77777777" w:rsidR="00AE2164" w:rsidRPr="00AE2164" w:rsidRDefault="00AE2164" w:rsidP="00AE2164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 w:rsidRPr="00AE216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研究Python GUI设计用户界面的技术实现，通过Python组件，对可视化的界面进行设计；</w:t>
                            </w:r>
                          </w:p>
                          <w:p w14:paraId="7B244F4A" w14:textId="77777777" w:rsidR="00AE2164" w:rsidRPr="00AE2164" w:rsidRDefault="00AE2164" w:rsidP="00AE2164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 w:rsidRPr="00AE216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编写代码以实现小工具的GUI界面，针对不同的按钮进行跳转逻辑开发；</w:t>
                            </w:r>
                          </w:p>
                          <w:p w14:paraId="3B02C990" w14:textId="77777777" w:rsidR="00AE2164" w:rsidRPr="00AE2164" w:rsidRDefault="00AE2164" w:rsidP="00AE2164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 w:rsidRPr="00AE216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研究算法基础和技术，开发人机交互功能；</w:t>
                            </w:r>
                          </w:p>
                          <w:p w14:paraId="525215D6" w14:textId="74FB6091" w:rsidR="002C5FB6" w:rsidRPr="002C5FB6" w:rsidRDefault="00AE2164" w:rsidP="00AE2164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 w:rsidRPr="00AE216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整合所有程序并完成EXE文件打包。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04F7" id="文本框 2" o:spid="_x0000_s1059" type="#_x0000_t202" style="position:absolute;margin-left:-56.5pt;margin-top:0;width:523.45pt;height:296.1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" filled="f" stroked="f">
                <v:textbox style="mso-fit-shape-to-text:t">
                  <w:txbxContent>
                    <w:p w14:paraId="2851CEF2" w14:textId="4D68B793" w:rsidR="002C5FB6" w:rsidRPr="007409A2" w:rsidRDefault="002C5FB6" w:rsidP="002C5FB6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0"/>
                        </w:rPr>
                      </w:pPr>
                      <w:r w:rsidRPr="007409A2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0"/>
                        </w:rPr>
                        <w:t>项目名称：</w:t>
                      </w:r>
                      <w:r w:rsidRPr="002C5FB6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0"/>
                        </w:rPr>
                        <w:t>小助手软件</w:t>
                      </w:r>
                    </w:p>
                    <w:p w14:paraId="73B60103" w14:textId="0BE9BBB6" w:rsidR="002C5FB6" w:rsidRPr="002C5FB6" w:rsidRDefault="002C5FB6" w:rsidP="002C5FB6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 w:rsidRPr="007409A2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0"/>
                        </w:rPr>
                        <w:t>项目概述：</w:t>
                      </w:r>
                      <w:r w:rsidR="000339F3" w:rsidRPr="000339F3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与</w:t>
                      </w:r>
                      <w:r w:rsidR="000339F3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同学合作的外包</w:t>
                      </w:r>
                      <w:r w:rsidRPr="00AE65D5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项目，</w:t>
                      </w:r>
                      <w:r w:rsidRPr="002C5FB6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通过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开发</w:t>
                      </w:r>
                      <w:r w:rsidRPr="002C5FB6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一款工具使得单片机的界面和人机交互以可视化形式呈现。</w:t>
                      </w:r>
                    </w:p>
                    <w:p w14:paraId="1C80ABEE" w14:textId="537B1891" w:rsidR="002C5FB6" w:rsidRDefault="002C5FB6" w:rsidP="002C5FB6">
                      <w:pPr>
                        <w:pStyle w:val="1"/>
                        <w:adjustRightInd w:val="0"/>
                        <w:snapToGrid w:val="0"/>
                        <w:ind w:left="1050" w:hangingChars="500" w:hanging="105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 w:rsidRPr="007409A2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0"/>
                        </w:rPr>
                        <w:t>项目架构：</w:t>
                      </w:r>
                      <w:r w:rsidRPr="002C5FB6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Python+Tkinter</w:t>
                      </w:r>
                    </w:p>
                    <w:p w14:paraId="0F507A2B" w14:textId="77777777" w:rsidR="002C5FB6" w:rsidRPr="007409A2" w:rsidRDefault="002C5FB6" w:rsidP="002C5FB6">
                      <w:pPr>
                        <w:pStyle w:val="1"/>
                        <w:adjustRightInd w:val="0"/>
                        <w:snapToGrid w:val="0"/>
                        <w:ind w:left="1050" w:hangingChars="500" w:hanging="105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0"/>
                        </w:rPr>
                      </w:pPr>
                      <w:r w:rsidRPr="007409A2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0"/>
                        </w:rPr>
                        <w:t>责任描述：</w:t>
                      </w:r>
                    </w:p>
                    <w:p w14:paraId="2F5950EE" w14:textId="77777777" w:rsidR="00AE2164" w:rsidRPr="00AE2164" w:rsidRDefault="00AE2164" w:rsidP="00AE2164">
                      <w:pPr>
                        <w:pStyle w:val="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 w:rsidRPr="00AE2164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分析单片机软件通讯协议以及功能逻辑，团队探讨使用Python语言进行开发；</w:t>
                      </w:r>
                    </w:p>
                    <w:p w14:paraId="10828B3D" w14:textId="77777777" w:rsidR="00AE2164" w:rsidRPr="00AE2164" w:rsidRDefault="00AE2164" w:rsidP="00AE2164">
                      <w:pPr>
                        <w:pStyle w:val="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 w:rsidRPr="00AE2164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研究Python GUI设计用户界面的技术实现，通过Python组件，对可视化的界面进行设计；</w:t>
                      </w:r>
                    </w:p>
                    <w:p w14:paraId="7B244F4A" w14:textId="77777777" w:rsidR="00AE2164" w:rsidRPr="00AE2164" w:rsidRDefault="00AE2164" w:rsidP="00AE2164">
                      <w:pPr>
                        <w:pStyle w:val="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 w:rsidRPr="00AE2164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编写代码以实现小工具的GUI界面，针对不同的按钮进行跳转逻辑开发；</w:t>
                      </w:r>
                    </w:p>
                    <w:p w14:paraId="3B02C990" w14:textId="77777777" w:rsidR="00AE2164" w:rsidRPr="00AE2164" w:rsidRDefault="00AE2164" w:rsidP="00AE2164">
                      <w:pPr>
                        <w:pStyle w:val="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 w:rsidRPr="00AE2164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研究算法基础和技术，开发人机交互功能；</w:t>
                      </w:r>
                    </w:p>
                    <w:p w14:paraId="525215D6" w14:textId="74FB6091" w:rsidR="002C5FB6" w:rsidRPr="002C5FB6" w:rsidRDefault="00AE2164" w:rsidP="00AE2164">
                      <w:pPr>
                        <w:pStyle w:val="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 w:rsidRPr="00AE2164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整合所有程序并完成EXE文件打包。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60DE3" w:rsidRPr="00AE6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59AB9" w14:textId="77777777" w:rsidR="00E636F0" w:rsidRDefault="00E636F0" w:rsidP="00E77519">
      <w:r>
        <w:separator/>
      </w:r>
    </w:p>
  </w:endnote>
  <w:endnote w:type="continuationSeparator" w:id="0">
    <w:p w14:paraId="1F9605BD" w14:textId="77777777" w:rsidR="00E636F0" w:rsidRDefault="00E636F0" w:rsidP="00E77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6E867" w14:textId="77777777" w:rsidR="00E636F0" w:rsidRDefault="00E636F0" w:rsidP="00E77519">
      <w:r>
        <w:separator/>
      </w:r>
    </w:p>
  </w:footnote>
  <w:footnote w:type="continuationSeparator" w:id="0">
    <w:p w14:paraId="0F657FCA" w14:textId="77777777" w:rsidR="00E636F0" w:rsidRDefault="00E636F0" w:rsidP="00E77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E4A"/>
    <w:multiLevelType w:val="hybridMultilevel"/>
    <w:tmpl w:val="BEBCDB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214B4A"/>
    <w:multiLevelType w:val="hybridMultilevel"/>
    <w:tmpl w:val="F8CC5BA0"/>
    <w:lvl w:ilvl="0" w:tplc="6AFCE1BA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 w15:restartNumberingAfterBreak="0">
    <w:nsid w:val="28796ADD"/>
    <w:multiLevelType w:val="hybridMultilevel"/>
    <w:tmpl w:val="16E0D2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DE18FA"/>
    <w:multiLevelType w:val="hybridMultilevel"/>
    <w:tmpl w:val="CA664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DF6C42"/>
    <w:multiLevelType w:val="hybridMultilevel"/>
    <w:tmpl w:val="B75E1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8C2F5E"/>
    <w:multiLevelType w:val="hybridMultilevel"/>
    <w:tmpl w:val="F0322FA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912D93"/>
    <w:multiLevelType w:val="multilevel"/>
    <w:tmpl w:val="62912D93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8D792D"/>
    <w:multiLevelType w:val="hybridMultilevel"/>
    <w:tmpl w:val="E90043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95927414">
    <w:abstractNumId w:val="6"/>
  </w:num>
  <w:num w:numId="2" w16cid:durableId="101153375">
    <w:abstractNumId w:val="2"/>
  </w:num>
  <w:num w:numId="3" w16cid:durableId="182089072">
    <w:abstractNumId w:val="3"/>
  </w:num>
  <w:num w:numId="4" w16cid:durableId="1393045878">
    <w:abstractNumId w:val="7"/>
  </w:num>
  <w:num w:numId="5" w16cid:durableId="247159516">
    <w:abstractNumId w:val="4"/>
  </w:num>
  <w:num w:numId="6" w16cid:durableId="47925802">
    <w:abstractNumId w:val="5"/>
  </w:num>
  <w:num w:numId="7" w16cid:durableId="573512613">
    <w:abstractNumId w:val="0"/>
  </w:num>
  <w:num w:numId="8" w16cid:durableId="1135831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489761F"/>
    <w:rsid w:val="000339F3"/>
    <w:rsid w:val="00033DE1"/>
    <w:rsid w:val="00060DE3"/>
    <w:rsid w:val="000A6008"/>
    <w:rsid w:val="000C3B12"/>
    <w:rsid w:val="00145A36"/>
    <w:rsid w:val="00165962"/>
    <w:rsid w:val="001D1835"/>
    <w:rsid w:val="0022610D"/>
    <w:rsid w:val="002841A3"/>
    <w:rsid w:val="002C5FB6"/>
    <w:rsid w:val="00446293"/>
    <w:rsid w:val="00474961"/>
    <w:rsid w:val="004C27F5"/>
    <w:rsid w:val="005318A8"/>
    <w:rsid w:val="0059372F"/>
    <w:rsid w:val="005B6E65"/>
    <w:rsid w:val="005F0075"/>
    <w:rsid w:val="0063310E"/>
    <w:rsid w:val="00676516"/>
    <w:rsid w:val="007409A2"/>
    <w:rsid w:val="00744588"/>
    <w:rsid w:val="007A6246"/>
    <w:rsid w:val="008444C1"/>
    <w:rsid w:val="00900666"/>
    <w:rsid w:val="009363A7"/>
    <w:rsid w:val="009D0ABF"/>
    <w:rsid w:val="009F5E03"/>
    <w:rsid w:val="00A11DB5"/>
    <w:rsid w:val="00A3222F"/>
    <w:rsid w:val="00A35564"/>
    <w:rsid w:val="00A43337"/>
    <w:rsid w:val="00A72AC7"/>
    <w:rsid w:val="00A91D32"/>
    <w:rsid w:val="00AA3324"/>
    <w:rsid w:val="00AD7320"/>
    <w:rsid w:val="00AE2164"/>
    <w:rsid w:val="00AE65D5"/>
    <w:rsid w:val="00B03E8C"/>
    <w:rsid w:val="00B914E0"/>
    <w:rsid w:val="00BC1DDE"/>
    <w:rsid w:val="00C51633"/>
    <w:rsid w:val="00C5349D"/>
    <w:rsid w:val="00C6694C"/>
    <w:rsid w:val="00CE1308"/>
    <w:rsid w:val="00D21BE9"/>
    <w:rsid w:val="00D27396"/>
    <w:rsid w:val="00D31FFD"/>
    <w:rsid w:val="00E636F0"/>
    <w:rsid w:val="00E77519"/>
    <w:rsid w:val="00E8234A"/>
    <w:rsid w:val="00EE7BCF"/>
    <w:rsid w:val="00F15AFA"/>
    <w:rsid w:val="00F90D6B"/>
    <w:rsid w:val="00FC4677"/>
    <w:rsid w:val="00FF58A3"/>
    <w:rsid w:val="00FF7EDB"/>
    <w:rsid w:val="043A344F"/>
    <w:rsid w:val="05D41315"/>
    <w:rsid w:val="0A8B3FA6"/>
    <w:rsid w:val="0FFB32A9"/>
    <w:rsid w:val="111F0243"/>
    <w:rsid w:val="141F1A4C"/>
    <w:rsid w:val="15462DC0"/>
    <w:rsid w:val="1589483E"/>
    <w:rsid w:val="17F569BD"/>
    <w:rsid w:val="1AFD6B3F"/>
    <w:rsid w:val="1C175C49"/>
    <w:rsid w:val="1CA6053D"/>
    <w:rsid w:val="1EB44931"/>
    <w:rsid w:val="20B078C9"/>
    <w:rsid w:val="26D847C3"/>
    <w:rsid w:val="27B03F32"/>
    <w:rsid w:val="2FC04D1D"/>
    <w:rsid w:val="32C773BA"/>
    <w:rsid w:val="3904779F"/>
    <w:rsid w:val="3AB81FAC"/>
    <w:rsid w:val="3D53680A"/>
    <w:rsid w:val="3D813E36"/>
    <w:rsid w:val="3F0023A8"/>
    <w:rsid w:val="401040D7"/>
    <w:rsid w:val="4489761F"/>
    <w:rsid w:val="4D125783"/>
    <w:rsid w:val="54AE1FC4"/>
    <w:rsid w:val="54C510E4"/>
    <w:rsid w:val="559E1D4F"/>
    <w:rsid w:val="55FC6EB8"/>
    <w:rsid w:val="567B04D6"/>
    <w:rsid w:val="5A9D1702"/>
    <w:rsid w:val="5C6C7412"/>
    <w:rsid w:val="5EFD60E8"/>
    <w:rsid w:val="65322D85"/>
    <w:rsid w:val="6A3138C9"/>
    <w:rsid w:val="6D535020"/>
    <w:rsid w:val="72941072"/>
    <w:rsid w:val="76FD6DC6"/>
    <w:rsid w:val="786564F9"/>
    <w:rsid w:val="7EBE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4E08B30"/>
  <w15:docId w15:val="{80E1E7FF-B08B-465F-8CC5-64C644E2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399"/>
    </w:pPr>
    <w:rPr>
      <w:sz w:val="18"/>
      <w:szCs w:val="18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333333"/>
      <w:u w:val="none"/>
    </w:rPr>
  </w:style>
  <w:style w:type="character" w:styleId="a6">
    <w:name w:val="Emphasis"/>
    <w:basedOn w:val="a0"/>
    <w:qFormat/>
  </w:style>
  <w:style w:type="character" w:styleId="a7">
    <w:name w:val="Hyperlink"/>
    <w:basedOn w:val="a0"/>
    <w:qFormat/>
    <w:rPr>
      <w:color w:val="0000FF"/>
      <w:u w:val="single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  <w:jc w:val="both"/>
    </w:pPr>
  </w:style>
  <w:style w:type="character" w:customStyle="1" w:styleId="last-child">
    <w:name w:val="last-child"/>
    <w:basedOn w:val="a0"/>
    <w:qFormat/>
  </w:style>
  <w:style w:type="character" w:customStyle="1" w:styleId="nth-child2">
    <w:name w:val="nth-child(2)"/>
    <w:basedOn w:val="a0"/>
    <w:qFormat/>
  </w:style>
  <w:style w:type="paragraph" w:customStyle="1" w:styleId="li-giveyours">
    <w:name w:val="li-giveyours"/>
    <w:basedOn w:val="a"/>
    <w:qFormat/>
    <w:pPr>
      <w:spacing w:line="360" w:lineRule="atLeast"/>
      <w:ind w:firstLine="420"/>
    </w:pPr>
    <w:rPr>
      <w:rFonts w:cs="Times New Roman"/>
      <w:kern w:val="0"/>
    </w:rPr>
  </w:style>
  <w:style w:type="paragraph" w:styleId="aa">
    <w:name w:val="header"/>
    <w:basedOn w:val="a"/>
    <w:link w:val="ab"/>
    <w:rsid w:val="00E77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E775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rsid w:val="00E77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E77519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0">
    <w:name w:val="列表段落1"/>
    <w:basedOn w:val="a"/>
    <w:uiPriority w:val="99"/>
    <w:unhideWhenUsed/>
    <w:qFormat/>
    <w:rsid w:val="00FF58A3"/>
    <w:pPr>
      <w:suppressAutoHyphens/>
      <w:ind w:firstLineChars="200" w:firstLine="420"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Coeur。</dc:creator>
  <cp:lastModifiedBy>慕晨 张</cp:lastModifiedBy>
  <cp:revision>8</cp:revision>
  <dcterms:created xsi:type="dcterms:W3CDTF">2023-04-13T06:34:00Z</dcterms:created>
  <dcterms:modified xsi:type="dcterms:W3CDTF">2024-02-19T03:21:00Z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4</vt:lpwstr>
  </property>
</Properties>
</file>